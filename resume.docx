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5457"/>
        <w:gridCol w:w="4741"/>
      </w:tblGrid>
      <w:tr w:rsidR="00D92B95" w14:paraId="06F958AA" w14:textId="77777777" w:rsidTr="006C08A0">
        <w:tc>
          <w:tcPr>
            <w:tcW w:w="5013" w:type="dxa"/>
            <w:vAlign w:val="bottom"/>
          </w:tcPr>
          <w:p w14:paraId="6CF8F695" w14:textId="77777777" w:rsidR="00C84833" w:rsidRPr="001D089A" w:rsidRDefault="00420234" w:rsidP="00837114">
            <w:pPr>
              <w:pStyle w:val="Title"/>
              <w:rPr>
                <w:sz w:val="60"/>
                <w:szCs w:val="60"/>
              </w:rPr>
            </w:pPr>
            <w:sdt>
              <w:sdtPr>
                <w:rPr>
                  <w:sz w:val="60"/>
                  <w:szCs w:val="60"/>
                </w:rPr>
                <w:alias w:val="Enter first name:"/>
                <w:tag w:val="Enter first name:"/>
                <w:id w:val="1306818671"/>
                <w:placeholder>
                  <w:docPart w:val="66458664B7D8C14FAE85CB26A21CA9CA"/>
                </w:placeholder>
                <w:dataBinding w:prefixMappings="xmlns:ns0='http://schemas.microsoft.com/office/2006/coverPageProps' " w:xpath="/ns0:CoverPageProperties[1]/ns0:Abstract[1]" w:storeItemID="{55AF091B-3C7A-41E3-B477-F2FDAA23CFDA}"/>
                <w15:appearance w15:val="hidden"/>
                <w:text w:multiLine="1"/>
              </w:sdtPr>
              <w:sdtEndPr/>
              <w:sdtContent>
                <w:r w:rsidR="000D39CC" w:rsidRPr="001D089A">
                  <w:rPr>
                    <w:sz w:val="60"/>
                    <w:szCs w:val="60"/>
                  </w:rPr>
                  <w:t>James</w:t>
                </w:r>
              </w:sdtContent>
            </w:sdt>
            <w:r w:rsidR="00D92B95" w:rsidRPr="001D089A">
              <w:rPr>
                <w:sz w:val="60"/>
                <w:szCs w:val="60"/>
              </w:rPr>
              <w:br/>
            </w:r>
            <w:sdt>
              <w:sdtPr>
                <w:rPr>
                  <w:sz w:val="60"/>
                  <w:szCs w:val="60"/>
                </w:rPr>
                <w:alias w:val="Enter last name:"/>
                <w:tag w:val="Enter last name:"/>
                <w:id w:val="-1656595288"/>
                <w:placeholder>
                  <w:docPart w:val="FFEAD53E6E029043A711FB998639A9AC"/>
                </w:placeholder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15:appearance w15:val="hidden"/>
                <w:text w:multiLine="1"/>
              </w:sdtPr>
              <w:sdtEndPr/>
              <w:sdtContent>
                <w:r w:rsidR="000D39CC" w:rsidRPr="001D089A">
                  <w:rPr>
                    <w:sz w:val="60"/>
                    <w:szCs w:val="60"/>
                  </w:rPr>
                  <w:t>McGregor</w:t>
                </w:r>
              </w:sdtContent>
            </w:sdt>
          </w:p>
        </w:tc>
        <w:tc>
          <w:tcPr>
            <w:tcW w:w="4356" w:type="dxa"/>
            <w:vAlign w:val="bottom"/>
          </w:tcPr>
          <w:tbl>
            <w:tblPr>
              <w:tblStyle w:val="TableGrid"/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4274"/>
              <w:gridCol w:w="467"/>
            </w:tblGrid>
            <w:tr w:rsidR="00932D92" w:rsidRPr="009D0878" w14:paraId="76A91E4E" w14:textId="77777777" w:rsidTr="00837114">
              <w:tc>
                <w:tcPr>
                  <w:tcW w:w="3923" w:type="dxa"/>
                  <w:tcMar>
                    <w:top w:w="0" w:type="dxa"/>
                    <w:left w:w="720" w:type="dxa"/>
                    <w:right w:w="29" w:type="dxa"/>
                  </w:tcMar>
                </w:tcPr>
                <w:p w14:paraId="2618A0BA" w14:textId="0C51CD6C" w:rsidR="004E2970" w:rsidRPr="009D0878" w:rsidRDefault="00420234" w:rsidP="004F1B59">
                  <w:pPr>
                    <w:pStyle w:val="ContactInfo"/>
                  </w:pPr>
                  <w:sdt>
                    <w:sdtPr>
                      <w:alias w:val="Enter address:"/>
                      <w:tag w:val="Enter address:"/>
                      <w:id w:val="966779368"/>
                      <w:placeholder>
                        <w:docPart w:val="9F8BFAA435E7D147860E4E1671A1CC5E"/>
                      </w:placeholder>
                      <w:dataBinding w:prefixMappings="xmlns:ns0='http://schemas.microsoft.com/office/2006/coverPageProps' " w:xpath="/ns0:CoverPageProperties[1]/ns0:CompanyAddress[1]" w:storeItemID="{55AF091B-3C7A-41E3-B477-F2FDAA23CFDA}"/>
                      <w15:appearance w15:val="hidden"/>
                      <w:text w:multiLine="1"/>
                    </w:sdtPr>
                    <w:sdtEndPr/>
                    <w:sdtContent>
                      <w:r w:rsidR="004F1B59">
                        <w:t>S</w:t>
                      </w:r>
                      <w:r w:rsidR="00494301">
                        <w:t>urfers Paradise</w:t>
                      </w:r>
                      <w:r w:rsidR="004F1B59">
                        <w:t>, Gold Coast - Queensland</w:t>
                      </w:r>
                    </w:sdtContent>
                  </w:sdt>
                </w:p>
              </w:tc>
              <w:tc>
                <w:tcPr>
                  <w:tcW w:w="429" w:type="dxa"/>
                  <w:tcMar>
                    <w:top w:w="0" w:type="dxa"/>
                    <w:left w:w="0" w:type="dxa"/>
                    <w:right w:w="0" w:type="dxa"/>
                  </w:tcMar>
                </w:tcPr>
                <w:p w14:paraId="19DAB6F2" w14:textId="77777777" w:rsidR="00932D92" w:rsidRPr="009D0878" w:rsidRDefault="00932D92" w:rsidP="00932D92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1B03800A" wp14:editId="7053C9BC">
                            <wp:extent cx="118872" cy="118872"/>
                            <wp:effectExtent l="0" t="0" r="0" b="0"/>
                            <wp:docPr id="8" name="Address icon" descr="Address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493 w 2846"/>
                                        <a:gd name="T1" fmla="*/ 23 h 2833"/>
                                        <a:gd name="T2" fmla="*/ 1607 w 2846"/>
                                        <a:gd name="T3" fmla="*/ 115 h 2833"/>
                                        <a:gd name="T4" fmla="*/ 1757 w 2846"/>
                                        <a:gd name="T5" fmla="*/ 256 h 2833"/>
                                        <a:gd name="T6" fmla="*/ 1931 w 2846"/>
                                        <a:gd name="T7" fmla="*/ 422 h 2833"/>
                                        <a:gd name="T8" fmla="*/ 2118 w 2846"/>
                                        <a:gd name="T9" fmla="*/ 603 h 2833"/>
                                        <a:gd name="T10" fmla="*/ 2306 w 2846"/>
                                        <a:gd name="T11" fmla="*/ 787 h 2833"/>
                                        <a:gd name="T12" fmla="*/ 2482 w 2846"/>
                                        <a:gd name="T13" fmla="*/ 960 h 2833"/>
                                        <a:gd name="T14" fmla="*/ 2637 w 2846"/>
                                        <a:gd name="T15" fmla="*/ 1113 h 2833"/>
                                        <a:gd name="T16" fmla="*/ 2757 w 2846"/>
                                        <a:gd name="T17" fmla="*/ 1234 h 2833"/>
                                        <a:gd name="T18" fmla="*/ 2829 w 2846"/>
                                        <a:gd name="T19" fmla="*/ 1310 h 2833"/>
                                        <a:gd name="T20" fmla="*/ 2757 w 2846"/>
                                        <a:gd name="T21" fmla="*/ 1334 h 2833"/>
                                        <a:gd name="T22" fmla="*/ 2584 w 2846"/>
                                        <a:gd name="T23" fmla="*/ 1340 h 2833"/>
                                        <a:gd name="T24" fmla="*/ 2467 w 2846"/>
                                        <a:gd name="T25" fmla="*/ 1345 h 2833"/>
                                        <a:gd name="T26" fmla="*/ 2467 w 2846"/>
                                        <a:gd name="T27" fmla="*/ 2566 h 2833"/>
                                        <a:gd name="T28" fmla="*/ 2448 w 2846"/>
                                        <a:gd name="T29" fmla="*/ 2716 h 2833"/>
                                        <a:gd name="T30" fmla="*/ 2383 w 2846"/>
                                        <a:gd name="T31" fmla="*/ 2796 h 2833"/>
                                        <a:gd name="T32" fmla="*/ 2256 w 2846"/>
                                        <a:gd name="T33" fmla="*/ 2830 h 2833"/>
                                        <a:gd name="T34" fmla="*/ 2157 w 2846"/>
                                        <a:gd name="T35" fmla="*/ 2833 h 2833"/>
                                        <a:gd name="T36" fmla="*/ 2039 w 2846"/>
                                        <a:gd name="T37" fmla="*/ 2830 h 2833"/>
                                        <a:gd name="T38" fmla="*/ 1925 w 2846"/>
                                        <a:gd name="T39" fmla="*/ 2822 h 2833"/>
                                        <a:gd name="T40" fmla="*/ 1858 w 2846"/>
                                        <a:gd name="T41" fmla="*/ 2769 h 2833"/>
                                        <a:gd name="T42" fmla="*/ 1831 w 2846"/>
                                        <a:gd name="T43" fmla="*/ 2639 h 2833"/>
                                        <a:gd name="T44" fmla="*/ 1825 w 2846"/>
                                        <a:gd name="T45" fmla="*/ 2460 h 2833"/>
                                        <a:gd name="T46" fmla="*/ 1822 w 2846"/>
                                        <a:gd name="T47" fmla="*/ 2273 h 2833"/>
                                        <a:gd name="T48" fmla="*/ 1821 w 2846"/>
                                        <a:gd name="T49" fmla="*/ 2076 h 2833"/>
                                        <a:gd name="T50" fmla="*/ 1821 w 2846"/>
                                        <a:gd name="T51" fmla="*/ 1908 h 2833"/>
                                        <a:gd name="T52" fmla="*/ 1822 w 2846"/>
                                        <a:gd name="T53" fmla="*/ 1807 h 2833"/>
                                        <a:gd name="T54" fmla="*/ 1811 w 2846"/>
                                        <a:gd name="T55" fmla="*/ 1707 h 2833"/>
                                        <a:gd name="T56" fmla="*/ 1750 w 2846"/>
                                        <a:gd name="T57" fmla="*/ 1631 h 2833"/>
                                        <a:gd name="T58" fmla="*/ 1651 w 2846"/>
                                        <a:gd name="T59" fmla="*/ 1592 h 2833"/>
                                        <a:gd name="T60" fmla="*/ 1529 w 2846"/>
                                        <a:gd name="T61" fmla="*/ 1579 h 2833"/>
                                        <a:gd name="T62" fmla="*/ 1398 w 2846"/>
                                        <a:gd name="T63" fmla="*/ 1577 h 2833"/>
                                        <a:gd name="T64" fmla="*/ 1253 w 2846"/>
                                        <a:gd name="T65" fmla="*/ 1586 h 2833"/>
                                        <a:gd name="T66" fmla="*/ 1129 w 2846"/>
                                        <a:gd name="T67" fmla="*/ 1617 h 2833"/>
                                        <a:gd name="T68" fmla="*/ 1041 w 2846"/>
                                        <a:gd name="T69" fmla="*/ 1678 h 2833"/>
                                        <a:gd name="T70" fmla="*/ 1010 w 2846"/>
                                        <a:gd name="T71" fmla="*/ 1778 h 2833"/>
                                        <a:gd name="T72" fmla="*/ 1011 w 2846"/>
                                        <a:gd name="T73" fmla="*/ 2427 h 2833"/>
                                        <a:gd name="T74" fmla="*/ 1009 w 2846"/>
                                        <a:gd name="T75" fmla="*/ 2697 h 2833"/>
                                        <a:gd name="T76" fmla="*/ 959 w 2846"/>
                                        <a:gd name="T77" fmla="*/ 2783 h 2833"/>
                                        <a:gd name="T78" fmla="*/ 845 w 2846"/>
                                        <a:gd name="T79" fmla="*/ 2822 h 2833"/>
                                        <a:gd name="T80" fmla="*/ 562 w 2846"/>
                                        <a:gd name="T81" fmla="*/ 2828 h 2833"/>
                                        <a:gd name="T82" fmla="*/ 444 w 2846"/>
                                        <a:gd name="T83" fmla="*/ 2793 h 2833"/>
                                        <a:gd name="T84" fmla="*/ 380 w 2846"/>
                                        <a:gd name="T85" fmla="*/ 2703 h 2833"/>
                                        <a:gd name="T86" fmla="*/ 372 w 2846"/>
                                        <a:gd name="T87" fmla="*/ 2285 h 2833"/>
                                        <a:gd name="T88" fmla="*/ 370 w 2846"/>
                                        <a:gd name="T89" fmla="*/ 1351 h 2833"/>
                                        <a:gd name="T90" fmla="*/ 308 w 2846"/>
                                        <a:gd name="T91" fmla="*/ 1352 h 2833"/>
                                        <a:gd name="T92" fmla="*/ 191 w 2846"/>
                                        <a:gd name="T93" fmla="*/ 1353 h 2833"/>
                                        <a:gd name="T94" fmla="*/ 73 w 2846"/>
                                        <a:gd name="T95" fmla="*/ 1352 h 2833"/>
                                        <a:gd name="T96" fmla="*/ 4 w 2846"/>
                                        <a:gd name="T97" fmla="*/ 1352 h 2833"/>
                                        <a:gd name="T98" fmla="*/ 26 w 2846"/>
                                        <a:gd name="T99" fmla="*/ 1319 h 2833"/>
                                        <a:gd name="T100" fmla="*/ 109 w 2846"/>
                                        <a:gd name="T101" fmla="*/ 1230 h 2833"/>
                                        <a:gd name="T102" fmla="*/ 236 w 2846"/>
                                        <a:gd name="T103" fmla="*/ 1097 h 2833"/>
                                        <a:gd name="T104" fmla="*/ 394 w 2846"/>
                                        <a:gd name="T105" fmla="*/ 934 h 2833"/>
                                        <a:gd name="T106" fmla="*/ 574 w 2846"/>
                                        <a:gd name="T107" fmla="*/ 753 h 2833"/>
                                        <a:gd name="T108" fmla="*/ 762 w 2846"/>
                                        <a:gd name="T109" fmla="*/ 566 h 2833"/>
                                        <a:gd name="T110" fmla="*/ 946 w 2846"/>
                                        <a:gd name="T111" fmla="*/ 383 h 2833"/>
                                        <a:gd name="T112" fmla="*/ 1116 w 2846"/>
                                        <a:gd name="T113" fmla="*/ 218 h 2833"/>
                                        <a:gd name="T114" fmla="*/ 1257 w 2846"/>
                                        <a:gd name="T115" fmla="*/ 81 h 2833"/>
                                        <a:gd name="T116" fmla="*/ 1367 w 2846"/>
                                        <a:gd name="T117" fmla="*/ 7 h 283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</a:cxnLst>
                                      <a:rect l="0" t="0" r="r" b="b"/>
                                      <a:pathLst>
                                        <a:path w="2846" h="2833">
                                          <a:moveTo>
                                            <a:pt x="1418" y="0"/>
                                          </a:moveTo>
                                          <a:lnTo>
                                            <a:pt x="1443" y="3"/>
                                          </a:lnTo>
                                          <a:lnTo>
                                            <a:pt x="1468" y="11"/>
                                          </a:lnTo>
                                          <a:lnTo>
                                            <a:pt x="1493" y="23"/>
                                          </a:lnTo>
                                          <a:lnTo>
                                            <a:pt x="1520" y="39"/>
                                          </a:lnTo>
                                          <a:lnTo>
                                            <a:pt x="1547" y="60"/>
                                          </a:lnTo>
                                          <a:lnTo>
                                            <a:pt x="1575" y="85"/>
                                          </a:lnTo>
                                          <a:lnTo>
                                            <a:pt x="1607" y="115"/>
                                          </a:lnTo>
                                          <a:lnTo>
                                            <a:pt x="1642" y="147"/>
                                          </a:lnTo>
                                          <a:lnTo>
                                            <a:pt x="1678" y="181"/>
                                          </a:lnTo>
                                          <a:lnTo>
                                            <a:pt x="1717" y="218"/>
                                          </a:lnTo>
                                          <a:lnTo>
                                            <a:pt x="1757" y="256"/>
                                          </a:lnTo>
                                          <a:lnTo>
                                            <a:pt x="1799" y="295"/>
                                          </a:lnTo>
                                          <a:lnTo>
                                            <a:pt x="1842" y="337"/>
                                          </a:lnTo>
                                          <a:lnTo>
                                            <a:pt x="1886" y="379"/>
                                          </a:lnTo>
                                          <a:lnTo>
                                            <a:pt x="1931" y="422"/>
                                          </a:lnTo>
                                          <a:lnTo>
                                            <a:pt x="1977" y="467"/>
                                          </a:lnTo>
                                          <a:lnTo>
                                            <a:pt x="2024" y="512"/>
                                          </a:lnTo>
                                          <a:lnTo>
                                            <a:pt x="2071" y="558"/>
                                          </a:lnTo>
                                          <a:lnTo>
                                            <a:pt x="2118" y="603"/>
                                          </a:lnTo>
                                          <a:lnTo>
                                            <a:pt x="2165" y="649"/>
                                          </a:lnTo>
                                          <a:lnTo>
                                            <a:pt x="2213" y="695"/>
                                          </a:lnTo>
                                          <a:lnTo>
                                            <a:pt x="2259" y="741"/>
                                          </a:lnTo>
                                          <a:lnTo>
                                            <a:pt x="2306" y="787"/>
                                          </a:lnTo>
                                          <a:lnTo>
                                            <a:pt x="2351" y="831"/>
                                          </a:lnTo>
                                          <a:lnTo>
                                            <a:pt x="2397" y="875"/>
                                          </a:lnTo>
                                          <a:lnTo>
                                            <a:pt x="2440" y="918"/>
                                          </a:lnTo>
                                          <a:lnTo>
                                            <a:pt x="2482" y="960"/>
                                          </a:lnTo>
                                          <a:lnTo>
                                            <a:pt x="2524" y="1001"/>
                                          </a:lnTo>
                                          <a:lnTo>
                                            <a:pt x="2563" y="1040"/>
                                          </a:lnTo>
                                          <a:lnTo>
                                            <a:pt x="2601" y="1077"/>
                                          </a:lnTo>
                                          <a:lnTo>
                                            <a:pt x="2637" y="1113"/>
                                          </a:lnTo>
                                          <a:lnTo>
                                            <a:pt x="2671" y="1147"/>
                                          </a:lnTo>
                                          <a:lnTo>
                                            <a:pt x="2702" y="1178"/>
                                          </a:lnTo>
                                          <a:lnTo>
                                            <a:pt x="2731" y="1207"/>
                                          </a:lnTo>
                                          <a:lnTo>
                                            <a:pt x="2757" y="1234"/>
                                          </a:lnTo>
                                          <a:lnTo>
                                            <a:pt x="2780" y="1257"/>
                                          </a:lnTo>
                                          <a:lnTo>
                                            <a:pt x="2800" y="1278"/>
                                          </a:lnTo>
                                          <a:lnTo>
                                            <a:pt x="2816" y="1296"/>
                                          </a:lnTo>
                                          <a:lnTo>
                                            <a:pt x="2829" y="1310"/>
                                          </a:lnTo>
                                          <a:lnTo>
                                            <a:pt x="2839" y="1321"/>
                                          </a:lnTo>
                                          <a:lnTo>
                                            <a:pt x="2846" y="1329"/>
                                          </a:lnTo>
                                          <a:lnTo>
                                            <a:pt x="2801" y="1332"/>
                                          </a:lnTo>
                                          <a:lnTo>
                                            <a:pt x="2757" y="1334"/>
                                          </a:lnTo>
                                          <a:lnTo>
                                            <a:pt x="2711" y="1336"/>
                                          </a:lnTo>
                                          <a:lnTo>
                                            <a:pt x="2667" y="1338"/>
                                          </a:lnTo>
                                          <a:lnTo>
                                            <a:pt x="2625" y="1339"/>
                                          </a:lnTo>
                                          <a:lnTo>
                                            <a:pt x="2584" y="1340"/>
                                          </a:lnTo>
                                          <a:lnTo>
                                            <a:pt x="2548" y="1341"/>
                                          </a:lnTo>
                                          <a:lnTo>
                                            <a:pt x="2515" y="1342"/>
                                          </a:lnTo>
                                          <a:lnTo>
                                            <a:pt x="2488" y="1343"/>
                                          </a:lnTo>
                                          <a:lnTo>
                                            <a:pt x="2467" y="1345"/>
                                          </a:lnTo>
                                          <a:lnTo>
                                            <a:pt x="2467" y="1478"/>
                                          </a:lnTo>
                                          <a:lnTo>
                                            <a:pt x="2467" y="1613"/>
                                          </a:lnTo>
                                          <a:lnTo>
                                            <a:pt x="2467" y="2513"/>
                                          </a:lnTo>
                                          <a:lnTo>
                                            <a:pt x="2467" y="2566"/>
                                          </a:lnTo>
                                          <a:lnTo>
                                            <a:pt x="2465" y="2611"/>
                                          </a:lnTo>
                                          <a:lnTo>
                                            <a:pt x="2462" y="2651"/>
                                          </a:lnTo>
                                          <a:lnTo>
                                            <a:pt x="2456" y="2686"/>
                                          </a:lnTo>
                                          <a:lnTo>
                                            <a:pt x="2448" y="2716"/>
                                          </a:lnTo>
                                          <a:lnTo>
                                            <a:pt x="2437" y="2741"/>
                                          </a:lnTo>
                                          <a:lnTo>
                                            <a:pt x="2422" y="2763"/>
                                          </a:lnTo>
                                          <a:lnTo>
                                            <a:pt x="2405" y="2781"/>
                                          </a:lnTo>
                                          <a:lnTo>
                                            <a:pt x="2383" y="2796"/>
                                          </a:lnTo>
                                          <a:lnTo>
                                            <a:pt x="2358" y="2808"/>
                                          </a:lnTo>
                                          <a:lnTo>
                                            <a:pt x="2328" y="2817"/>
                                          </a:lnTo>
                                          <a:lnTo>
                                            <a:pt x="2295" y="2824"/>
                                          </a:lnTo>
                                          <a:lnTo>
                                            <a:pt x="2256" y="2830"/>
                                          </a:lnTo>
                                          <a:lnTo>
                                            <a:pt x="2238" y="2832"/>
                                          </a:lnTo>
                                          <a:lnTo>
                                            <a:pt x="2215" y="2833"/>
                                          </a:lnTo>
                                          <a:lnTo>
                                            <a:pt x="2188" y="2833"/>
                                          </a:lnTo>
                                          <a:lnTo>
                                            <a:pt x="2157" y="2833"/>
                                          </a:lnTo>
                                          <a:lnTo>
                                            <a:pt x="2126" y="2832"/>
                                          </a:lnTo>
                                          <a:lnTo>
                                            <a:pt x="2095" y="2831"/>
                                          </a:lnTo>
                                          <a:lnTo>
                                            <a:pt x="2066" y="2831"/>
                                          </a:lnTo>
                                          <a:lnTo>
                                            <a:pt x="2039" y="2830"/>
                                          </a:lnTo>
                                          <a:lnTo>
                                            <a:pt x="2018" y="2830"/>
                                          </a:lnTo>
                                          <a:lnTo>
                                            <a:pt x="1983" y="2829"/>
                                          </a:lnTo>
                                          <a:lnTo>
                                            <a:pt x="1951" y="2827"/>
                                          </a:lnTo>
                                          <a:lnTo>
                                            <a:pt x="1925" y="2822"/>
                                          </a:lnTo>
                                          <a:lnTo>
                                            <a:pt x="1903" y="2814"/>
                                          </a:lnTo>
                                          <a:lnTo>
                                            <a:pt x="1885" y="2803"/>
                                          </a:lnTo>
                                          <a:lnTo>
                                            <a:pt x="1870" y="2788"/>
                                          </a:lnTo>
                                          <a:lnTo>
                                            <a:pt x="1858" y="2769"/>
                                          </a:lnTo>
                                          <a:lnTo>
                                            <a:pt x="1848" y="2744"/>
                                          </a:lnTo>
                                          <a:lnTo>
                                            <a:pt x="1840" y="2715"/>
                                          </a:lnTo>
                                          <a:lnTo>
                                            <a:pt x="1835" y="2680"/>
                                          </a:lnTo>
                                          <a:lnTo>
                                            <a:pt x="1831" y="2639"/>
                                          </a:lnTo>
                                          <a:lnTo>
                                            <a:pt x="1828" y="2591"/>
                                          </a:lnTo>
                                          <a:lnTo>
                                            <a:pt x="1826" y="2536"/>
                                          </a:lnTo>
                                          <a:lnTo>
                                            <a:pt x="1825" y="2500"/>
                                          </a:lnTo>
                                          <a:lnTo>
                                            <a:pt x="1825" y="2460"/>
                                          </a:lnTo>
                                          <a:lnTo>
                                            <a:pt x="1824" y="2416"/>
                                          </a:lnTo>
                                          <a:lnTo>
                                            <a:pt x="1823" y="2370"/>
                                          </a:lnTo>
                                          <a:lnTo>
                                            <a:pt x="1823" y="2323"/>
                                          </a:lnTo>
                                          <a:lnTo>
                                            <a:pt x="1822" y="2273"/>
                                          </a:lnTo>
                                          <a:lnTo>
                                            <a:pt x="1822" y="2224"/>
                                          </a:lnTo>
                                          <a:lnTo>
                                            <a:pt x="1821" y="2173"/>
                                          </a:lnTo>
                                          <a:lnTo>
                                            <a:pt x="1821" y="2124"/>
                                          </a:lnTo>
                                          <a:lnTo>
                                            <a:pt x="1821" y="2076"/>
                                          </a:lnTo>
                                          <a:lnTo>
                                            <a:pt x="1821" y="2030"/>
                                          </a:lnTo>
                                          <a:lnTo>
                                            <a:pt x="1821" y="1985"/>
                                          </a:lnTo>
                                          <a:lnTo>
                                            <a:pt x="1821" y="1945"/>
                                          </a:lnTo>
                                          <a:lnTo>
                                            <a:pt x="1821" y="1908"/>
                                          </a:lnTo>
                                          <a:lnTo>
                                            <a:pt x="1821" y="1874"/>
                                          </a:lnTo>
                                          <a:lnTo>
                                            <a:pt x="1821" y="1846"/>
                                          </a:lnTo>
                                          <a:lnTo>
                                            <a:pt x="1821" y="1823"/>
                                          </a:lnTo>
                                          <a:lnTo>
                                            <a:pt x="1822" y="1807"/>
                                          </a:lnTo>
                                          <a:lnTo>
                                            <a:pt x="1822" y="1797"/>
                                          </a:lnTo>
                                          <a:lnTo>
                                            <a:pt x="1822" y="1763"/>
                                          </a:lnTo>
                                          <a:lnTo>
                                            <a:pt x="1818" y="1733"/>
                                          </a:lnTo>
                                          <a:lnTo>
                                            <a:pt x="1811" y="1707"/>
                                          </a:lnTo>
                                          <a:lnTo>
                                            <a:pt x="1800" y="1684"/>
                                          </a:lnTo>
                                          <a:lnTo>
                                            <a:pt x="1786" y="1664"/>
                                          </a:lnTo>
                                          <a:lnTo>
                                            <a:pt x="1769" y="1646"/>
                                          </a:lnTo>
                                          <a:lnTo>
                                            <a:pt x="1750" y="1631"/>
                                          </a:lnTo>
                                          <a:lnTo>
                                            <a:pt x="1728" y="1618"/>
                                          </a:lnTo>
                                          <a:lnTo>
                                            <a:pt x="1704" y="1608"/>
                                          </a:lnTo>
                                          <a:lnTo>
                                            <a:pt x="1678" y="1599"/>
                                          </a:lnTo>
                                          <a:lnTo>
                                            <a:pt x="1651" y="1592"/>
                                          </a:lnTo>
                                          <a:lnTo>
                                            <a:pt x="1622" y="1587"/>
                                          </a:lnTo>
                                          <a:lnTo>
                                            <a:pt x="1591" y="1583"/>
                                          </a:lnTo>
                                          <a:lnTo>
                                            <a:pt x="1561" y="1581"/>
                                          </a:lnTo>
                                          <a:lnTo>
                                            <a:pt x="1529" y="1579"/>
                                          </a:lnTo>
                                          <a:lnTo>
                                            <a:pt x="1496" y="1578"/>
                                          </a:lnTo>
                                          <a:lnTo>
                                            <a:pt x="1463" y="1577"/>
                                          </a:lnTo>
                                          <a:lnTo>
                                            <a:pt x="1431" y="1577"/>
                                          </a:lnTo>
                                          <a:lnTo>
                                            <a:pt x="1398" y="1577"/>
                                          </a:lnTo>
                                          <a:lnTo>
                                            <a:pt x="1361" y="1578"/>
                                          </a:lnTo>
                                          <a:lnTo>
                                            <a:pt x="1324" y="1579"/>
                                          </a:lnTo>
                                          <a:lnTo>
                                            <a:pt x="1289" y="1582"/>
                                          </a:lnTo>
                                          <a:lnTo>
                                            <a:pt x="1253" y="1586"/>
                                          </a:lnTo>
                                          <a:lnTo>
                                            <a:pt x="1220" y="1591"/>
                                          </a:lnTo>
                                          <a:lnTo>
                                            <a:pt x="1188" y="1598"/>
                                          </a:lnTo>
                                          <a:lnTo>
                                            <a:pt x="1157" y="1606"/>
                                          </a:lnTo>
                                          <a:lnTo>
                                            <a:pt x="1129" y="1617"/>
                                          </a:lnTo>
                                          <a:lnTo>
                                            <a:pt x="1103" y="1629"/>
                                          </a:lnTo>
                                          <a:lnTo>
                                            <a:pt x="1080" y="1643"/>
                                          </a:lnTo>
                                          <a:lnTo>
                                            <a:pt x="1058" y="1660"/>
                                          </a:lnTo>
                                          <a:lnTo>
                                            <a:pt x="1041" y="1678"/>
                                          </a:lnTo>
                                          <a:lnTo>
                                            <a:pt x="1028" y="1699"/>
                                          </a:lnTo>
                                          <a:lnTo>
                                            <a:pt x="1018" y="1723"/>
                                          </a:lnTo>
                                          <a:lnTo>
                                            <a:pt x="1012" y="1748"/>
                                          </a:lnTo>
                                          <a:lnTo>
                                            <a:pt x="1010" y="1778"/>
                                          </a:lnTo>
                                          <a:lnTo>
                                            <a:pt x="1012" y="1940"/>
                                          </a:lnTo>
                                          <a:lnTo>
                                            <a:pt x="1011" y="2103"/>
                                          </a:lnTo>
                                          <a:lnTo>
                                            <a:pt x="1010" y="2265"/>
                                          </a:lnTo>
                                          <a:lnTo>
                                            <a:pt x="1011" y="2427"/>
                                          </a:lnTo>
                                          <a:lnTo>
                                            <a:pt x="1015" y="2590"/>
                                          </a:lnTo>
                                          <a:lnTo>
                                            <a:pt x="1015" y="2630"/>
                                          </a:lnTo>
                                          <a:lnTo>
                                            <a:pt x="1013" y="2666"/>
                                          </a:lnTo>
                                          <a:lnTo>
                                            <a:pt x="1009" y="2697"/>
                                          </a:lnTo>
                                          <a:lnTo>
                                            <a:pt x="1001" y="2723"/>
                                          </a:lnTo>
                                          <a:lnTo>
                                            <a:pt x="990" y="2746"/>
                                          </a:lnTo>
                                          <a:lnTo>
                                            <a:pt x="976" y="2767"/>
                                          </a:lnTo>
                                          <a:lnTo>
                                            <a:pt x="959" y="2783"/>
                                          </a:lnTo>
                                          <a:lnTo>
                                            <a:pt x="936" y="2796"/>
                                          </a:lnTo>
                                          <a:lnTo>
                                            <a:pt x="910" y="2807"/>
                                          </a:lnTo>
                                          <a:lnTo>
                                            <a:pt x="880" y="2815"/>
                                          </a:lnTo>
                                          <a:lnTo>
                                            <a:pt x="845" y="2822"/>
                                          </a:lnTo>
                                          <a:lnTo>
                                            <a:pt x="804" y="2826"/>
                                          </a:lnTo>
                                          <a:lnTo>
                                            <a:pt x="760" y="2829"/>
                                          </a:lnTo>
                                          <a:lnTo>
                                            <a:pt x="600" y="2829"/>
                                          </a:lnTo>
                                          <a:lnTo>
                                            <a:pt x="562" y="2828"/>
                                          </a:lnTo>
                                          <a:lnTo>
                                            <a:pt x="528" y="2824"/>
                                          </a:lnTo>
                                          <a:lnTo>
                                            <a:pt x="496" y="2817"/>
                                          </a:lnTo>
                                          <a:lnTo>
                                            <a:pt x="468" y="2806"/>
                                          </a:lnTo>
                                          <a:lnTo>
                                            <a:pt x="444" y="2793"/>
                                          </a:lnTo>
                                          <a:lnTo>
                                            <a:pt x="423" y="2776"/>
                                          </a:lnTo>
                                          <a:lnTo>
                                            <a:pt x="406" y="2755"/>
                                          </a:lnTo>
                                          <a:lnTo>
                                            <a:pt x="391" y="2731"/>
                                          </a:lnTo>
                                          <a:lnTo>
                                            <a:pt x="380" y="2703"/>
                                          </a:lnTo>
                                          <a:lnTo>
                                            <a:pt x="373" y="2672"/>
                                          </a:lnTo>
                                          <a:lnTo>
                                            <a:pt x="369" y="2636"/>
                                          </a:lnTo>
                                          <a:lnTo>
                                            <a:pt x="368" y="2596"/>
                                          </a:lnTo>
                                          <a:lnTo>
                                            <a:pt x="372" y="2285"/>
                                          </a:lnTo>
                                          <a:lnTo>
                                            <a:pt x="372" y="1973"/>
                                          </a:lnTo>
                                          <a:lnTo>
                                            <a:pt x="371" y="1662"/>
                                          </a:lnTo>
                                          <a:lnTo>
                                            <a:pt x="371" y="1350"/>
                                          </a:lnTo>
                                          <a:lnTo>
                                            <a:pt x="370" y="1351"/>
                                          </a:lnTo>
                                          <a:lnTo>
                                            <a:pt x="362" y="1351"/>
                                          </a:lnTo>
                                          <a:lnTo>
                                            <a:pt x="348" y="1352"/>
                                          </a:lnTo>
                                          <a:lnTo>
                                            <a:pt x="330" y="1352"/>
                                          </a:lnTo>
                                          <a:lnTo>
                                            <a:pt x="308" y="1352"/>
                                          </a:lnTo>
                                          <a:lnTo>
                                            <a:pt x="281" y="1353"/>
                                          </a:lnTo>
                                          <a:lnTo>
                                            <a:pt x="252" y="1353"/>
                                          </a:lnTo>
                                          <a:lnTo>
                                            <a:pt x="222" y="1353"/>
                                          </a:lnTo>
                                          <a:lnTo>
                                            <a:pt x="191" y="1353"/>
                                          </a:lnTo>
                                          <a:lnTo>
                                            <a:pt x="159" y="1353"/>
                                          </a:lnTo>
                                          <a:lnTo>
                                            <a:pt x="129" y="1352"/>
                                          </a:lnTo>
                                          <a:lnTo>
                                            <a:pt x="100" y="1352"/>
                                          </a:lnTo>
                                          <a:lnTo>
                                            <a:pt x="73" y="1352"/>
                                          </a:lnTo>
                                          <a:lnTo>
                                            <a:pt x="48" y="1352"/>
                                          </a:lnTo>
                                          <a:lnTo>
                                            <a:pt x="29" y="1352"/>
                                          </a:lnTo>
                                          <a:lnTo>
                                            <a:pt x="13" y="1352"/>
                                          </a:lnTo>
                                          <a:lnTo>
                                            <a:pt x="4" y="1352"/>
                                          </a:lnTo>
                                          <a:lnTo>
                                            <a:pt x="0" y="1352"/>
                                          </a:lnTo>
                                          <a:lnTo>
                                            <a:pt x="5" y="1345"/>
                                          </a:lnTo>
                                          <a:lnTo>
                                            <a:pt x="14" y="1334"/>
                                          </a:lnTo>
                                          <a:lnTo>
                                            <a:pt x="26" y="1319"/>
                                          </a:lnTo>
                                          <a:lnTo>
                                            <a:pt x="42" y="1301"/>
                                          </a:lnTo>
                                          <a:lnTo>
                                            <a:pt x="61" y="1280"/>
                                          </a:lnTo>
                                          <a:lnTo>
                                            <a:pt x="84" y="1256"/>
                                          </a:lnTo>
                                          <a:lnTo>
                                            <a:pt x="109" y="1230"/>
                                          </a:lnTo>
                                          <a:lnTo>
                                            <a:pt x="137" y="1199"/>
                                          </a:lnTo>
                                          <a:lnTo>
                                            <a:pt x="167" y="1168"/>
                                          </a:lnTo>
                                          <a:lnTo>
                                            <a:pt x="201" y="1134"/>
                                          </a:lnTo>
                                          <a:lnTo>
                                            <a:pt x="236" y="1097"/>
                                          </a:lnTo>
                                          <a:lnTo>
                                            <a:pt x="272" y="1059"/>
                                          </a:lnTo>
                                          <a:lnTo>
                                            <a:pt x="312" y="1019"/>
                                          </a:lnTo>
                                          <a:lnTo>
                                            <a:pt x="352" y="977"/>
                                          </a:lnTo>
                                          <a:lnTo>
                                            <a:pt x="394" y="934"/>
                                          </a:lnTo>
                                          <a:lnTo>
                                            <a:pt x="438" y="891"/>
                                          </a:lnTo>
                                          <a:lnTo>
                                            <a:pt x="482" y="845"/>
                                          </a:lnTo>
                                          <a:lnTo>
                                            <a:pt x="528" y="800"/>
                                          </a:lnTo>
                                          <a:lnTo>
                                            <a:pt x="574" y="753"/>
                                          </a:lnTo>
                                          <a:lnTo>
                                            <a:pt x="621" y="706"/>
                                          </a:lnTo>
                                          <a:lnTo>
                                            <a:pt x="668" y="660"/>
                                          </a:lnTo>
                                          <a:lnTo>
                                            <a:pt x="714" y="612"/>
                                          </a:lnTo>
                                          <a:lnTo>
                                            <a:pt x="762" y="566"/>
                                          </a:lnTo>
                                          <a:lnTo>
                                            <a:pt x="809" y="518"/>
                                          </a:lnTo>
                                          <a:lnTo>
                                            <a:pt x="856" y="473"/>
                                          </a:lnTo>
                                          <a:lnTo>
                                            <a:pt x="901" y="427"/>
                                          </a:lnTo>
                                          <a:lnTo>
                                            <a:pt x="946" y="383"/>
                                          </a:lnTo>
                                          <a:lnTo>
                                            <a:pt x="991" y="340"/>
                                          </a:lnTo>
                                          <a:lnTo>
                                            <a:pt x="1033" y="297"/>
                                          </a:lnTo>
                                          <a:lnTo>
                                            <a:pt x="1076" y="257"/>
                                          </a:lnTo>
                                          <a:lnTo>
                                            <a:pt x="1116" y="218"/>
                                          </a:lnTo>
                                          <a:lnTo>
                                            <a:pt x="1154" y="180"/>
                                          </a:lnTo>
                                          <a:lnTo>
                                            <a:pt x="1191" y="145"/>
                                          </a:lnTo>
                                          <a:lnTo>
                                            <a:pt x="1225" y="112"/>
                                          </a:lnTo>
                                          <a:lnTo>
                                            <a:pt x="1257" y="81"/>
                                          </a:lnTo>
                                          <a:lnTo>
                                            <a:pt x="1287" y="55"/>
                                          </a:lnTo>
                                          <a:lnTo>
                                            <a:pt x="1315" y="34"/>
                                          </a:lnTo>
                                          <a:lnTo>
                                            <a:pt x="1342" y="18"/>
                                          </a:lnTo>
                                          <a:lnTo>
                                            <a:pt x="1367" y="7"/>
                                          </a:lnTo>
                                          <a:lnTo>
                                            <a:pt x="1392" y="1"/>
                                          </a:lnTo>
                                          <a:lnTo>
                                            <a:pt x="141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mo="http://schemas.microsoft.com/office/mac/office/2008/main" xmlns:mv="urn:schemas-microsoft-com:mac:vml">
                        <w:pict>
                          <v:shape w14:anchorId="7EC1885D" id="Address_x0020_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" path="m1418,0l1443,3,1468,11,1493,23,1520,39,1547,60,1575,85,1607,115,1642,147,1678,181,1717,218,1757,256,1799,295,1842,337,1886,379,1931,422,1977,467,2024,512,2071,558,2118,603,2165,649,2213,695,2259,741,2306,787,2351,831,2397,875,2440,918,2482,960,2524,1001,2563,1040,2601,1077,2637,1113,2671,1147,2702,1178,2731,1207,2757,1234,2780,1257,2800,1278,2816,1296,2829,1310,2839,1321,2846,1329,2801,1332,2757,1334,2711,1336,2667,1338,2625,1339,2584,1340,2548,1341,2515,1342,2488,1343,2467,1345,2467,1478,2467,1613,2467,2513,2467,2566,2465,2611,2462,2651,2456,2686,2448,2716,2437,2741,2422,2763,2405,2781,2383,2796,2358,2808,2328,2817,2295,2824,2256,2830,2238,2832,2215,2833,2188,2833,2157,2833,2126,2832,2095,2831,2066,2831,2039,2830,2018,2830,1983,2829,1951,2827,1925,2822,1903,2814,1885,2803,1870,2788,1858,2769,1848,2744,1840,2715,1835,2680,1831,2639,1828,2591,1826,2536,1825,2500,1825,2460,1824,2416,1823,2370,1823,2323,1822,2273,1822,2224,1821,2173,1821,2124,1821,2076,1821,2030,1821,1985,1821,1945,1821,1908,1821,1874,1821,1846,1821,1823,1822,1807,1822,1797,1822,1763,1818,1733,1811,1707,1800,1684,1786,1664,1769,1646,1750,1631,1728,1618,1704,1608,1678,1599,1651,1592,1622,1587,1591,1583,1561,1581,1529,1579,1496,1578,1463,1577,1431,1577,1398,1577,1361,1578,1324,1579,1289,1582,1253,1586,1220,1591,1188,1598,1157,1606,1129,1617,1103,1629,1080,1643,1058,1660,1041,1678,1028,1699,1018,1723,1012,1748,1010,1778,1012,1940,1011,2103,1010,2265,1011,2427,1015,2590,1015,2630,1013,2666,1009,2697,1001,2723,990,2746,976,2767,959,2783,936,2796,910,2807,880,2815,845,2822,804,2826,760,2829,600,2829,562,2828,528,2824,496,2817,468,2806,444,2793,423,2776,406,2755,391,2731,380,2703,373,2672,369,2636,368,2596,372,2285,372,1973,371,1662,371,1350,370,1351,362,1351,348,1352,330,1352,308,1352,281,1353,252,1353,222,1353,191,1353,159,1353,129,1352,100,1352,73,1352,48,1352,29,1352,13,1352,4,1352,,1352,5,1345,14,1334,26,1319,42,1301,61,1280,84,1256,109,1230,137,1199,167,1168,201,1134,236,1097,272,1059,312,1019,352,977,394,934,438,891,482,845,528,800,574,753,621,706,668,660,714,612,762,566,809,518,856,473,901,427,946,383,991,340,1033,297,1076,257,1116,218,1154,180,1191,145,1225,112,1257,81,1287,55,1315,34,1342,18,1367,7,1392,1,1418,0xe" fillcolor="#007fab [3204]" stroked="f" strokeweight="0">
      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1A18EE8E" w14:textId="77777777" w:rsidTr="00837114">
              <w:sdt>
                <w:sdtPr>
                  <w:alias w:val="Enter phone:"/>
                  <w:tag w:val="Enter phone:"/>
                  <w:id w:val="-1849400302"/>
                  <w:placeholder>
                    <w:docPart w:val="DE551FEEF385854ABB95446E9506DB84"/>
                  </w:placeholder>
                  <w:dataBinding w:prefixMappings="xmlns:ns0='http://schemas.microsoft.com/office/2006/coverPageProps' " w:xpath="/ns0:CoverPageProperties[1]/ns0:CompanyPhone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923" w:type="dxa"/>
                      <w:tcMar>
                        <w:left w:w="720" w:type="dxa"/>
                        <w:right w:w="29" w:type="dxa"/>
                      </w:tcMar>
                    </w:tcPr>
                    <w:p w14:paraId="50FC7F9C" w14:textId="0E74D548" w:rsidR="00932D92" w:rsidRPr="009D0878" w:rsidRDefault="00493AE2" w:rsidP="00837114">
                      <w:pPr>
                        <w:pStyle w:val="ContactInfo"/>
                      </w:pPr>
                      <w:r>
                        <w:t xml:space="preserve">+61 </w:t>
                      </w:r>
                      <w:r w:rsidR="000D39CC">
                        <w:t>403 625 486</w:t>
                      </w:r>
                    </w:p>
                  </w:tc>
                </w:sdtContent>
              </w:sdt>
              <w:tc>
                <w:tcPr>
                  <w:tcW w:w="429" w:type="dxa"/>
                  <w:tcMar>
                    <w:left w:w="0" w:type="dxa"/>
                    <w:right w:w="0" w:type="dxa"/>
                  </w:tcMar>
                </w:tcPr>
                <w:p w14:paraId="01B86575" w14:textId="77777777" w:rsidR="00932D92" w:rsidRPr="009D0878" w:rsidRDefault="00932D92" w:rsidP="00932D92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596F23C9" wp14:editId="17BCC4D7">
                            <wp:extent cx="109728" cy="109728"/>
                            <wp:effectExtent l="0" t="0" r="5080" b="5080"/>
                            <wp:docPr id="31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mo="http://schemas.microsoft.com/office/mac/office/2008/main" xmlns:mv="urn:schemas-microsoft-com:mac:vml">
                        <w:pict>
                          <v:shape w14:anchorId="293900F7" id="Telephone_x0020_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" path="m410,0l443,2,477,11,511,26,545,48,580,77,634,132,688,186,742,241,798,294,829,324,854,356,875,387,890,418,900,449,904,480,901,510,892,540,878,571,857,600,830,629,797,658,758,690,727,723,702,755,683,789,669,823,661,856,659,890,663,925,672,959,687,992,707,1027,731,1060,760,1093,918,1253,1077,1409,1239,1565,1402,1718,1566,1870,1598,1897,1630,1918,1662,1933,1695,1943,1727,1946,1759,1944,1792,1936,1823,1921,1854,1899,1884,1871,1914,1836,1948,1796,1982,1763,2018,1737,2052,1719,2086,1708,2121,1703,2155,1705,2189,1714,2222,1728,2256,1749,2288,1776,2320,1810,2353,1848,2509,2031,2529,2061,2542,2090,2550,2121,2552,2149,2551,2176,2546,2202,2538,2228,2528,2250,2517,2270,2506,2287,2494,2302,2484,2313,2475,2321,2473,2322,2467,2327,2458,2336,2445,2347,2430,2360,2412,2374,2392,2390,2371,2408,2347,2426,2322,2444,2296,2464,2269,2482,2243,2500,2214,2517,2187,2532,2161,2546,2135,2558,2109,2567,2058,2583,2010,2595,1964,2605,1923,2611,1884,2615,1848,2616,1814,2615,1782,2611,1752,2606,1723,2599,1695,2591,1668,2581,1641,2570,1615,2558,1589,2544,1561,2531,1534,2517,1439,2469,1347,2418,1256,2367,1167,2314,1081,2260,997,2203,916,2146,838,2085,762,2024,689,1959,619,1893,551,1823,488,1751,426,1677,369,1600,314,1520,263,1436,214,1351,170,1261,130,1168,92,1072,59,972,29,868,14,801,4,734,,669,2,606,11,543,23,483,41,423,63,365,91,307,124,252,160,197,201,144,247,92,279,61,311,36,345,18,377,6,410,0xe" fillcolor="#007fab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3164010F" w14:textId="77777777" w:rsidTr="00837114">
              <w:sdt>
                <w:sdtPr>
                  <w:alias w:val="Enter email:"/>
                  <w:tag w:val="Enter email:"/>
                  <w:id w:val="-675184368"/>
                  <w:placeholder>
                    <w:docPart w:val="91EEA1B8E715954EBABBF7309C7636EF"/>
                  </w:placeholder>
                  <w:dataBinding w:prefixMappings="xmlns:ns0='http://schemas.microsoft.com/office/2006/coverPageProps' " w:xpath="/ns0:CoverPageProperties[1]/ns0:CompanyEmail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923" w:type="dxa"/>
                      <w:tcMar>
                        <w:left w:w="720" w:type="dxa"/>
                        <w:right w:w="29" w:type="dxa"/>
                      </w:tcMar>
                    </w:tcPr>
                    <w:p w14:paraId="49848824" w14:textId="62033F8C" w:rsidR="00932D92" w:rsidRPr="009D0878" w:rsidRDefault="000D39CC" w:rsidP="00837114">
                      <w:pPr>
                        <w:pStyle w:val="ContactInfo"/>
                      </w:pPr>
                      <w:r>
                        <w:t>jam_allan@hotmail.com</w:t>
                      </w:r>
                    </w:p>
                  </w:tc>
                </w:sdtContent>
              </w:sdt>
              <w:tc>
                <w:tcPr>
                  <w:tcW w:w="429" w:type="dxa"/>
                  <w:tcMar>
                    <w:left w:w="0" w:type="dxa"/>
                    <w:right w:w="0" w:type="dxa"/>
                  </w:tcMar>
                </w:tcPr>
                <w:p w14:paraId="7C67B3A7" w14:textId="77777777" w:rsidR="00932D92" w:rsidRPr="009D0878" w:rsidRDefault="007307A3" w:rsidP="00932D92">
                  <w:pPr>
                    <w:pStyle w:val="Icons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3FD83862" wp14:editId="64F7DDFE">
                            <wp:extent cx="137160" cy="91440"/>
                            <wp:effectExtent l="0" t="0" r="0" b="3810"/>
                            <wp:docPr id="5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mo="http://schemas.microsoft.com/office/mac/office/2008/main" xmlns:mv="urn:schemas-microsoft-com:mac:vml">
                        <w:pict>
                          <v:shape w14:anchorId="72F2FF5B" id="Freeform_x0020_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" path="m108,21l108,21,60,58,12,21c11,20,11,19,12,18,13,16,14,16,16,17l60,51,104,17c105,16,107,16,108,18,109,19,109,20,108,21l108,21xm114,0l114,,6,0c3,,,3,,6l0,74c0,77,3,80,6,80l114,80c117,80,120,77,120,74l120,6c120,3,117,,114,0xe" fillcolor="#007fab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64896BCC" w14:textId="77777777" w:rsidR="00D92B95" w:rsidRDefault="00D92B95" w:rsidP="00A61EB4">
            <w:pPr>
              <w:pStyle w:val="Header"/>
            </w:pPr>
          </w:p>
        </w:tc>
      </w:tr>
    </w:tbl>
    <w:p w14:paraId="5A887EA8" w14:textId="77777777" w:rsidR="00AD13CB" w:rsidRDefault="00420234" w:rsidP="004F1B59">
      <w:pPr>
        <w:pStyle w:val="Heading1"/>
        <w:pBdr>
          <w:top w:val="single" w:sz="4" w:space="17" w:color="A6A6A6" w:themeColor="background1" w:themeShade="A6"/>
        </w:pBdr>
      </w:pPr>
      <w:sdt>
        <w:sdtPr>
          <w:alias w:val="Skills:"/>
          <w:tag w:val="Skills:"/>
          <w:id w:val="-891506033"/>
          <w:placeholder>
            <w:docPart w:val="A38E3AAE3D7B9240A89D38FA39702526"/>
          </w:placeholder>
          <w:temporary/>
          <w:showingPlcHdr/>
          <w15:appearance w15:val="hidden"/>
        </w:sdtPr>
        <w:sdtEndPr/>
        <w:sdtContent>
          <w:r w:rsidR="004937AE">
            <w:t>Skills</w:t>
          </w:r>
        </w:sdtContent>
      </w:sdt>
      <w:r w:rsidR="00837114">
        <w:t xml:space="preserve"> and Qualities</w:t>
      </w:r>
    </w:p>
    <w:tbl>
      <w:tblPr>
        <w:tblStyle w:val="TableGrid"/>
        <w:tblW w:w="5239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 "/>
      </w:tblPr>
      <w:tblGrid>
        <w:gridCol w:w="5340"/>
        <w:gridCol w:w="5345"/>
      </w:tblGrid>
      <w:tr w:rsidR="001A21EA" w14:paraId="0728652F" w14:textId="77777777" w:rsidTr="007246B8">
        <w:trPr>
          <w:trHeight w:val="1299"/>
        </w:trPr>
        <w:tc>
          <w:tcPr>
            <w:tcW w:w="5341" w:type="dxa"/>
          </w:tcPr>
          <w:p w14:paraId="1344827D" w14:textId="36E78CDE" w:rsidR="00837114" w:rsidRDefault="002136F8" w:rsidP="002136F8">
            <w:pPr>
              <w:pStyle w:val="ListBullet"/>
              <w:numPr>
                <w:ilvl w:val="0"/>
                <w:numId w:val="4"/>
              </w:numPr>
            </w:pPr>
            <w:r>
              <w:t>Ab</w:t>
            </w:r>
            <w:r w:rsidR="000957F1">
              <w:t>ility</w:t>
            </w:r>
            <w:r>
              <w:t xml:space="preserve"> to empathize with people from all walks of life </w:t>
            </w:r>
            <w:r w:rsidR="000957F1">
              <w:t xml:space="preserve">gained </w:t>
            </w:r>
            <w:r>
              <w:t>from both my</w:t>
            </w:r>
            <w:r w:rsidR="000957F1">
              <w:t xml:space="preserve"> extensive</w:t>
            </w:r>
            <w:r>
              <w:t xml:space="preserve"> customer service experience and volunteer experience</w:t>
            </w:r>
            <w:r w:rsidR="000957F1">
              <w:t>s</w:t>
            </w:r>
          </w:p>
          <w:p w14:paraId="6C13EF05" w14:textId="26944646" w:rsidR="00B11009" w:rsidRDefault="00B11009" w:rsidP="002136F8">
            <w:pPr>
              <w:pStyle w:val="ListBullet"/>
              <w:numPr>
                <w:ilvl w:val="0"/>
                <w:numId w:val="4"/>
              </w:numPr>
            </w:pPr>
            <w:r>
              <w:t xml:space="preserve">Have extensive experience </w:t>
            </w:r>
            <w:r w:rsidR="00093F50">
              <w:t>in providing face to face customer service, and</w:t>
            </w:r>
            <w:r>
              <w:t xml:space="preserve"> handling customer complaints </w:t>
            </w:r>
          </w:p>
          <w:p w14:paraId="3759B2E0" w14:textId="77777777" w:rsidR="002136F8" w:rsidRDefault="002136F8" w:rsidP="00B11009">
            <w:pPr>
              <w:pStyle w:val="ListBullet"/>
              <w:numPr>
                <w:ilvl w:val="0"/>
                <w:numId w:val="4"/>
              </w:numPr>
            </w:pPr>
            <w:r>
              <w:t>Excellent at learning how to navigate computer systems and learn</w:t>
            </w:r>
            <w:r w:rsidR="00B11009">
              <w:t>ing</w:t>
            </w:r>
            <w:r>
              <w:t xml:space="preserve"> how to use new software</w:t>
            </w:r>
          </w:p>
          <w:p w14:paraId="673BCD23" w14:textId="0975B203" w:rsidR="00C75F83" w:rsidRPr="004937AE" w:rsidRDefault="00C75F83" w:rsidP="00B11009">
            <w:pPr>
              <w:pStyle w:val="ListBullet"/>
              <w:numPr>
                <w:ilvl w:val="0"/>
                <w:numId w:val="4"/>
              </w:numPr>
            </w:pPr>
            <w:r>
              <w:t>Able to work under pressure, both independently and in a team</w:t>
            </w:r>
          </w:p>
        </w:tc>
        <w:tc>
          <w:tcPr>
            <w:tcW w:w="5345" w:type="dxa"/>
            <w:tcMar>
              <w:left w:w="360" w:type="dxa"/>
              <w:right w:w="0" w:type="dxa"/>
            </w:tcMar>
          </w:tcPr>
          <w:p w14:paraId="037F8B45" w14:textId="4F0E8BA4" w:rsidR="00B11009" w:rsidRDefault="00B11009" w:rsidP="00B11009">
            <w:pPr>
              <w:pStyle w:val="ListBullet"/>
            </w:pPr>
            <w:r>
              <w:t>Competent and confident in completing data entry tasks and using Microsoft Office software</w:t>
            </w:r>
          </w:p>
          <w:p w14:paraId="5FF69FFC" w14:textId="122DD636" w:rsidR="000957F1" w:rsidRDefault="002136F8" w:rsidP="00B11009">
            <w:pPr>
              <w:pStyle w:val="ListBullet"/>
            </w:pPr>
            <w:r>
              <w:t>Extremely reliable worker with a</w:t>
            </w:r>
            <w:r w:rsidR="000957F1">
              <w:t xml:space="preserve"> flawless history of</w:t>
            </w:r>
            <w:r w:rsidR="00B11009">
              <w:t xml:space="preserve"> turning up on time, and never letting my team down</w:t>
            </w:r>
          </w:p>
          <w:p w14:paraId="07CBF7A1" w14:textId="285699F5" w:rsidR="00B11009" w:rsidRDefault="00B11009" w:rsidP="002E486D">
            <w:pPr>
              <w:pStyle w:val="ListBullet"/>
            </w:pPr>
            <w:r>
              <w:t>Love to challenge myself, learn new skills and seek out new experiences</w:t>
            </w:r>
          </w:p>
          <w:p w14:paraId="1CA52926" w14:textId="2B1B01C0" w:rsidR="00B46FDE" w:rsidRPr="004937AE" w:rsidRDefault="00B46FDE" w:rsidP="00B11009">
            <w:pPr>
              <w:pStyle w:val="ListBullet"/>
              <w:numPr>
                <w:ilvl w:val="0"/>
                <w:numId w:val="0"/>
              </w:numPr>
            </w:pPr>
          </w:p>
        </w:tc>
      </w:tr>
    </w:tbl>
    <w:p w14:paraId="225C7D21" w14:textId="0EEBE9C4" w:rsidR="0070237E" w:rsidRDefault="003B75FC" w:rsidP="00725CB5">
      <w:pPr>
        <w:pStyle w:val="Heading1"/>
      </w:pPr>
      <w:r>
        <w:t xml:space="preserve">Work </w:t>
      </w:r>
      <w:r w:rsidR="004B2266">
        <w:t>Experience</w:t>
      </w:r>
    </w:p>
    <w:p w14:paraId="51391881" w14:textId="2EA576AA" w:rsidR="0070237E" w:rsidRDefault="0070237E" w:rsidP="0070237E">
      <w:pPr>
        <w:pStyle w:val="Heading3"/>
      </w:pPr>
      <w:r>
        <w:t xml:space="preserve"> </w:t>
      </w:r>
      <w:r w:rsidR="004B2852">
        <w:t>September 2006</w:t>
      </w:r>
      <w:r w:rsidR="008E09FF" w:rsidRPr="00D413F9">
        <w:t xml:space="preserve"> –</w:t>
      </w:r>
      <w:r w:rsidR="008E09FF">
        <w:t xml:space="preserve"> Present </w:t>
      </w:r>
      <w:r w:rsidR="003B75FC">
        <w:t>(</w:t>
      </w:r>
      <w:r w:rsidR="00893E60">
        <w:t>15</w:t>
      </w:r>
      <w:r w:rsidR="003B75FC">
        <w:t xml:space="preserve"> years)</w:t>
      </w:r>
    </w:p>
    <w:p w14:paraId="79FD7E7C" w14:textId="0AD13D06" w:rsidR="00704F1B" w:rsidRPr="00D87214" w:rsidRDefault="00511785" w:rsidP="00D87214">
      <w:pPr>
        <w:pStyle w:val="Heading2"/>
        <w:rPr>
          <w:sz w:val="30"/>
          <w:szCs w:val="30"/>
        </w:rPr>
      </w:pPr>
      <w:r w:rsidRPr="001A21EA">
        <w:rPr>
          <w:sz w:val="30"/>
          <w:szCs w:val="30"/>
        </w:rPr>
        <w:t>Customer Service Representative</w:t>
      </w:r>
      <w:r w:rsidR="00E03F71" w:rsidRPr="001A21EA">
        <w:rPr>
          <w:sz w:val="30"/>
          <w:szCs w:val="30"/>
        </w:rPr>
        <w:t xml:space="preserve"> </w:t>
      </w:r>
      <w:r w:rsidR="00AF4111" w:rsidRPr="001A21EA">
        <w:rPr>
          <w:sz w:val="30"/>
          <w:szCs w:val="30"/>
        </w:rPr>
        <w:t>-</w:t>
      </w:r>
      <w:r w:rsidR="0070237E" w:rsidRPr="001A21EA">
        <w:rPr>
          <w:sz w:val="30"/>
          <w:szCs w:val="30"/>
        </w:rPr>
        <w:t xml:space="preserve"> </w:t>
      </w:r>
      <w:r w:rsidRPr="001A21EA">
        <w:rPr>
          <w:rStyle w:val="Emphasis"/>
          <w:sz w:val="30"/>
          <w:szCs w:val="30"/>
        </w:rPr>
        <w:t>Woolworths Limited,</w:t>
      </w:r>
      <w:r w:rsidR="004F1B59">
        <w:rPr>
          <w:rStyle w:val="Emphasis"/>
          <w:sz w:val="30"/>
          <w:szCs w:val="30"/>
        </w:rPr>
        <w:t xml:space="preserve"> Southport,</w:t>
      </w:r>
      <w:r w:rsidRPr="001A21EA">
        <w:rPr>
          <w:rStyle w:val="Emphasis"/>
          <w:sz w:val="30"/>
          <w:szCs w:val="30"/>
        </w:rPr>
        <w:t xml:space="preserve"> Queensland </w:t>
      </w:r>
      <w:r w:rsidR="00704F1B" w:rsidRPr="001A21EA">
        <w:rPr>
          <w:rStyle w:val="Emphasis"/>
          <w:sz w:val="30"/>
          <w:szCs w:val="30"/>
        </w:rPr>
        <w:t>–</w:t>
      </w:r>
      <w:r w:rsidRPr="001A21EA">
        <w:rPr>
          <w:rStyle w:val="Emphasis"/>
          <w:sz w:val="30"/>
          <w:szCs w:val="30"/>
        </w:rPr>
        <w:t xml:space="preserve"> Australia</w:t>
      </w:r>
    </w:p>
    <w:p w14:paraId="2F9879C2" w14:textId="1D5D0C98" w:rsidR="00704F1B" w:rsidRDefault="001E075D" w:rsidP="007919F2">
      <w:pPr>
        <w:pStyle w:val="ListParagraph"/>
        <w:numPr>
          <w:ilvl w:val="0"/>
          <w:numId w:val="13"/>
        </w:numPr>
        <w:ind w:left="284" w:hanging="284"/>
      </w:pPr>
      <w:r>
        <w:t>F</w:t>
      </w:r>
      <w:r w:rsidR="00D87214">
        <w:t xml:space="preserve">ace-to-face </w:t>
      </w:r>
      <w:r w:rsidR="00AB730C">
        <w:t>customer service</w:t>
      </w:r>
      <w:r>
        <w:t xml:space="preserve"> with experience in handling customer complaints and queries</w:t>
      </w:r>
      <w:r w:rsidR="002E486D">
        <w:t>.</w:t>
      </w:r>
    </w:p>
    <w:p w14:paraId="655DCC6B" w14:textId="72CD8F18" w:rsidR="001E075D" w:rsidRDefault="00D87214" w:rsidP="001E075D">
      <w:pPr>
        <w:pStyle w:val="ListParagraph"/>
        <w:numPr>
          <w:ilvl w:val="0"/>
          <w:numId w:val="13"/>
        </w:numPr>
        <w:ind w:left="284" w:hanging="284"/>
      </w:pPr>
      <w:r>
        <w:t>Required to</w:t>
      </w:r>
      <w:r w:rsidR="00F538BF">
        <w:t xml:space="preserve"> work both independently </w:t>
      </w:r>
      <w:r w:rsidR="001E075D">
        <w:t>and in a team in one of the busiest Woolworths supermarkets on the Gold Coast.</w:t>
      </w:r>
    </w:p>
    <w:p w14:paraId="67C1CDF7" w14:textId="782F74F2" w:rsidR="001E075D" w:rsidRDefault="004275EF" w:rsidP="001E075D">
      <w:pPr>
        <w:pStyle w:val="ListParagraph"/>
        <w:numPr>
          <w:ilvl w:val="0"/>
          <w:numId w:val="13"/>
        </w:numPr>
        <w:ind w:left="284" w:hanging="284"/>
      </w:pPr>
      <w:r>
        <w:t>U</w:t>
      </w:r>
      <w:r w:rsidR="001E075D">
        <w:t>ndertaken supervisory roles which required managing a small team of 5-6 team members at any given time.</w:t>
      </w:r>
    </w:p>
    <w:p w14:paraId="22ADD97D" w14:textId="725E5650" w:rsidR="00704F1B" w:rsidRDefault="00704F1B" w:rsidP="007919F2">
      <w:pPr>
        <w:pStyle w:val="ListParagraph"/>
        <w:numPr>
          <w:ilvl w:val="0"/>
          <w:numId w:val="13"/>
        </w:numPr>
        <w:ind w:left="284" w:hanging="284"/>
      </w:pPr>
      <w:r>
        <w:t>S</w:t>
      </w:r>
      <w:r w:rsidR="00330328">
        <w:t>tock han</w:t>
      </w:r>
      <w:r>
        <w:t>dli</w:t>
      </w:r>
      <w:r w:rsidR="00673237">
        <w:t>ng and inventory maintenance using internal inventory</w:t>
      </w:r>
      <w:r w:rsidR="0066650B">
        <w:t xml:space="preserve"> system</w:t>
      </w:r>
      <w:r w:rsidR="002E486D">
        <w:t>.</w:t>
      </w:r>
    </w:p>
    <w:p w14:paraId="60B3577F" w14:textId="7FB7E6E2" w:rsidR="001E075D" w:rsidRDefault="00704F1B" w:rsidP="002E486D">
      <w:pPr>
        <w:pStyle w:val="ListParagraph"/>
        <w:numPr>
          <w:ilvl w:val="0"/>
          <w:numId w:val="13"/>
        </w:numPr>
        <w:ind w:left="284" w:hanging="284"/>
      </w:pPr>
      <w:r>
        <w:t>High quality merchandising and display method</w:t>
      </w:r>
      <w:r w:rsidR="00AB730C">
        <w:t>s to increase customer spending</w:t>
      </w:r>
      <w:r w:rsidR="002E486D">
        <w:t>.</w:t>
      </w:r>
    </w:p>
    <w:p w14:paraId="4D2173DF" w14:textId="3A3F913E" w:rsidR="002E486D" w:rsidRDefault="002E486D" w:rsidP="002E486D">
      <w:pPr>
        <w:pStyle w:val="ListParagraph"/>
        <w:numPr>
          <w:ilvl w:val="0"/>
          <w:numId w:val="13"/>
        </w:numPr>
        <w:ind w:left="284" w:hanging="284"/>
      </w:pPr>
      <w:r>
        <w:t xml:space="preserve">Entrusted by store management to have access to the business’ safe for the purpose of balancing the safe and making deposits and transactions. </w:t>
      </w:r>
    </w:p>
    <w:p w14:paraId="33B3C35A" w14:textId="12EE61E5" w:rsidR="008B039D" w:rsidRDefault="008B039D" w:rsidP="002E486D">
      <w:pPr>
        <w:pStyle w:val="ListParagraph"/>
        <w:numPr>
          <w:ilvl w:val="0"/>
          <w:numId w:val="13"/>
        </w:numPr>
        <w:ind w:left="284" w:hanging="284"/>
      </w:pPr>
      <w:r>
        <w:t>Data entry into the company’s database of safe transactions and cash pickups from the cash registers.</w:t>
      </w:r>
    </w:p>
    <w:p w14:paraId="0072FDB5" w14:textId="30312943" w:rsidR="003B75FC" w:rsidRDefault="003B75FC" w:rsidP="003B75FC">
      <w:pPr>
        <w:pStyle w:val="Heading3"/>
      </w:pPr>
      <w:r>
        <w:t>NOvember 2018</w:t>
      </w:r>
      <w:r w:rsidRPr="00D413F9">
        <w:t xml:space="preserve"> –</w:t>
      </w:r>
      <w:r>
        <w:t xml:space="preserve"> </w:t>
      </w:r>
      <w:r w:rsidR="007246B8">
        <w:t>January 2020</w:t>
      </w:r>
      <w:r>
        <w:t xml:space="preserve"> (</w:t>
      </w:r>
      <w:r w:rsidR="007246B8">
        <w:t>1 year and 3</w:t>
      </w:r>
      <w:r>
        <w:t xml:space="preserve"> months)</w:t>
      </w:r>
    </w:p>
    <w:p w14:paraId="567BAB98" w14:textId="4164CE83" w:rsidR="003B75FC" w:rsidRPr="001A21EA" w:rsidRDefault="003B75FC" w:rsidP="003B75FC">
      <w:pPr>
        <w:pStyle w:val="Heading2"/>
        <w:rPr>
          <w:sz w:val="30"/>
          <w:szCs w:val="30"/>
        </w:rPr>
      </w:pPr>
      <w:r>
        <w:rPr>
          <w:sz w:val="30"/>
          <w:szCs w:val="30"/>
        </w:rPr>
        <w:t>Emergency Relief</w:t>
      </w:r>
      <w:r w:rsidR="00893E60">
        <w:rPr>
          <w:sz w:val="30"/>
          <w:szCs w:val="30"/>
        </w:rPr>
        <w:t xml:space="preserve"> Volunteer</w:t>
      </w:r>
      <w:r w:rsidR="005C0EBF">
        <w:rPr>
          <w:sz w:val="30"/>
          <w:szCs w:val="30"/>
        </w:rPr>
        <w:t xml:space="preserve"> </w:t>
      </w:r>
      <w:r w:rsidR="002177B2">
        <w:rPr>
          <w:sz w:val="30"/>
          <w:szCs w:val="30"/>
        </w:rPr>
        <w:t>-</w:t>
      </w:r>
      <w:r w:rsidRPr="001A21EA">
        <w:rPr>
          <w:sz w:val="30"/>
          <w:szCs w:val="30"/>
        </w:rPr>
        <w:t xml:space="preserve"> </w:t>
      </w:r>
      <w:r>
        <w:rPr>
          <w:rStyle w:val="Emphasis"/>
          <w:sz w:val="30"/>
          <w:szCs w:val="30"/>
        </w:rPr>
        <w:t>Wesley</w:t>
      </w:r>
      <w:r w:rsidR="00D87214">
        <w:rPr>
          <w:rStyle w:val="Emphasis"/>
          <w:sz w:val="30"/>
          <w:szCs w:val="30"/>
        </w:rPr>
        <w:t xml:space="preserve"> Mission Emergency Relief Hub</w:t>
      </w:r>
      <w:r>
        <w:rPr>
          <w:rStyle w:val="Emphasis"/>
          <w:sz w:val="30"/>
          <w:szCs w:val="30"/>
        </w:rPr>
        <w:t>, Fortitude Valley, Queensland</w:t>
      </w:r>
      <w:r w:rsidRPr="001A21EA">
        <w:rPr>
          <w:rStyle w:val="Emphasis"/>
          <w:sz w:val="30"/>
          <w:szCs w:val="30"/>
        </w:rPr>
        <w:t xml:space="preserve"> – Australia</w:t>
      </w:r>
    </w:p>
    <w:p w14:paraId="2A1E6452" w14:textId="3A0DD11A" w:rsidR="00536C2A" w:rsidRDefault="000C7294" w:rsidP="00E4081B">
      <w:pPr>
        <w:pStyle w:val="ListParagraph"/>
        <w:numPr>
          <w:ilvl w:val="0"/>
          <w:numId w:val="13"/>
        </w:numPr>
        <w:ind w:left="284"/>
      </w:pPr>
      <w:r>
        <w:t>Conducting</w:t>
      </w:r>
      <w:r w:rsidR="007D7A96">
        <w:t xml:space="preserve"> </w:t>
      </w:r>
      <w:r>
        <w:t>sensitive</w:t>
      </w:r>
      <w:r w:rsidR="004C031E">
        <w:t xml:space="preserve"> </w:t>
      </w:r>
      <w:r>
        <w:t xml:space="preserve">interviews and </w:t>
      </w:r>
      <w:r w:rsidR="0094517C">
        <w:t>screenings</w:t>
      </w:r>
      <w:r w:rsidR="005C0EBF">
        <w:t xml:space="preserve"> with</w:t>
      </w:r>
      <w:r w:rsidR="00E04B1A">
        <w:t xml:space="preserve"> culturally</w:t>
      </w:r>
      <w:r w:rsidR="00536C2A">
        <w:t>,</w:t>
      </w:r>
      <w:r w:rsidR="00E04B1A">
        <w:t xml:space="preserve"> and gender diverse clients</w:t>
      </w:r>
      <w:r w:rsidR="004C031E">
        <w:t>.</w:t>
      </w:r>
    </w:p>
    <w:p w14:paraId="4DE9EACD" w14:textId="69EB81E4" w:rsidR="003B75FC" w:rsidRDefault="00E04B1A" w:rsidP="00536C2A">
      <w:pPr>
        <w:pStyle w:val="ListParagraph"/>
        <w:ind w:left="284"/>
      </w:pPr>
      <w:r>
        <w:t>accessing the service</w:t>
      </w:r>
      <w:r w:rsidR="000C7294">
        <w:t xml:space="preserve"> who have been</w:t>
      </w:r>
      <w:r w:rsidR="004F1B59">
        <w:t xml:space="preserve"> experiencing homelessness, domestic violence, substance addiction and financial hardship</w:t>
      </w:r>
      <w:r w:rsidR="004C031E">
        <w:t>.</w:t>
      </w:r>
    </w:p>
    <w:p w14:paraId="1253AB75" w14:textId="2158A175" w:rsidR="00536C2A" w:rsidRDefault="00536C2A" w:rsidP="00536C2A">
      <w:pPr>
        <w:pStyle w:val="ListParagraph"/>
        <w:numPr>
          <w:ilvl w:val="0"/>
          <w:numId w:val="13"/>
        </w:numPr>
        <w:ind w:left="284"/>
      </w:pPr>
      <w:r>
        <w:t xml:space="preserve">Accurately entering sensitive </w:t>
      </w:r>
      <w:r w:rsidR="0094517C">
        <w:t xml:space="preserve">client information into the </w:t>
      </w:r>
      <w:r>
        <w:t>Wesley Mission’s case management</w:t>
      </w:r>
      <w:r w:rsidR="0094517C">
        <w:t xml:space="preserve"> database</w:t>
      </w:r>
      <w:r>
        <w:t>.</w:t>
      </w:r>
    </w:p>
    <w:p w14:paraId="6036B78E" w14:textId="70982DCD" w:rsidR="00093F50" w:rsidRDefault="00093F50" w:rsidP="00536C2A">
      <w:pPr>
        <w:pStyle w:val="ListParagraph"/>
        <w:numPr>
          <w:ilvl w:val="0"/>
          <w:numId w:val="13"/>
        </w:numPr>
        <w:ind w:left="284"/>
      </w:pPr>
      <w:r>
        <w:t xml:space="preserve">Provided information and assistance to clients over the phone. </w:t>
      </w:r>
    </w:p>
    <w:p w14:paraId="30F98AAF" w14:textId="28723644" w:rsidR="00E96FC4" w:rsidRDefault="00E96FC4" w:rsidP="00E4081B">
      <w:pPr>
        <w:pStyle w:val="ListParagraph"/>
        <w:numPr>
          <w:ilvl w:val="0"/>
          <w:numId w:val="13"/>
        </w:numPr>
        <w:ind w:left="284"/>
      </w:pPr>
      <w:r>
        <w:t>Providing</w:t>
      </w:r>
      <w:r w:rsidR="00536C2A">
        <w:t xml:space="preserve"> client with referrals to other social service organizations in the region according to the client’s specific needs.</w:t>
      </w:r>
    </w:p>
    <w:p w14:paraId="7CAFEA58" w14:textId="1921FD5F" w:rsidR="004A70CE" w:rsidRDefault="00E04B1A" w:rsidP="00E04B1A">
      <w:pPr>
        <w:pStyle w:val="ListParagraph"/>
        <w:numPr>
          <w:ilvl w:val="0"/>
          <w:numId w:val="13"/>
        </w:numPr>
        <w:ind w:left="284"/>
      </w:pPr>
      <w:r>
        <w:t>P</w:t>
      </w:r>
      <w:r w:rsidR="00D87214">
        <w:t>ackaging</w:t>
      </w:r>
      <w:r>
        <w:t xml:space="preserve"> of emergency food hampers</w:t>
      </w:r>
      <w:r w:rsidR="00536C2A">
        <w:t>, toiletry packs and providing medical script vouchers to clients</w:t>
      </w:r>
      <w:r w:rsidR="004C031E">
        <w:t>.</w:t>
      </w:r>
    </w:p>
    <w:p w14:paraId="4801EE91" w14:textId="0D386301" w:rsidR="00093F50" w:rsidRDefault="00093F50" w:rsidP="00E04B1A">
      <w:pPr>
        <w:pStyle w:val="ListParagraph"/>
        <w:numPr>
          <w:ilvl w:val="0"/>
          <w:numId w:val="13"/>
        </w:numPr>
        <w:ind w:left="284"/>
      </w:pPr>
      <w:r>
        <w:t xml:space="preserve">Worked effectively and respectfully in a diverse team of approximately 10 people. </w:t>
      </w:r>
    </w:p>
    <w:p w14:paraId="399E7719" w14:textId="6BD98ABB" w:rsidR="0070237E" w:rsidRPr="00AF4111" w:rsidRDefault="003B75FC" w:rsidP="0070237E">
      <w:pPr>
        <w:pStyle w:val="Heading3"/>
        <w:rPr>
          <w:rFonts w:cs="Tahoma"/>
          <w:lang w:val="en-AU" w:bidi="th-TH"/>
        </w:rPr>
      </w:pPr>
      <w:r>
        <w:rPr>
          <w:rFonts w:cs="Tahoma"/>
          <w:lang w:val="en-AU" w:bidi="th-TH"/>
        </w:rPr>
        <w:lastRenderedPageBreak/>
        <w:t>July 2014 – April 2015 (10 months)</w:t>
      </w:r>
    </w:p>
    <w:p w14:paraId="0F4BBA4D" w14:textId="28BFCB1A" w:rsidR="0070237E" w:rsidRPr="001A21EA" w:rsidRDefault="003A3BB0" w:rsidP="0070237E">
      <w:pPr>
        <w:pStyle w:val="Heading2"/>
        <w:rPr>
          <w:rStyle w:val="Emphasis"/>
          <w:sz w:val="30"/>
          <w:szCs w:val="30"/>
        </w:rPr>
      </w:pPr>
      <w:r w:rsidRPr="001A21EA">
        <w:rPr>
          <w:sz w:val="30"/>
          <w:szCs w:val="30"/>
        </w:rPr>
        <w:t>Communications</w:t>
      </w:r>
      <w:r w:rsidR="0001749A">
        <w:rPr>
          <w:sz w:val="30"/>
          <w:szCs w:val="30"/>
        </w:rPr>
        <w:t xml:space="preserve"> </w:t>
      </w:r>
      <w:r w:rsidR="00570762" w:rsidRPr="001A21EA">
        <w:rPr>
          <w:sz w:val="30"/>
          <w:szCs w:val="30"/>
        </w:rPr>
        <w:t>Assistant</w:t>
      </w:r>
      <w:r w:rsidR="0001749A">
        <w:rPr>
          <w:sz w:val="30"/>
          <w:szCs w:val="30"/>
        </w:rPr>
        <w:t xml:space="preserve"> (Volunteer)</w:t>
      </w:r>
      <w:r w:rsidR="00AF4111" w:rsidRPr="001A21EA">
        <w:rPr>
          <w:sz w:val="30"/>
          <w:szCs w:val="30"/>
        </w:rPr>
        <w:t xml:space="preserve"> -</w:t>
      </w:r>
      <w:r w:rsidR="0070237E" w:rsidRPr="001A21EA">
        <w:rPr>
          <w:sz w:val="30"/>
          <w:szCs w:val="30"/>
        </w:rPr>
        <w:t xml:space="preserve"> </w:t>
      </w:r>
      <w:r w:rsidR="00AF4111" w:rsidRPr="001A21EA">
        <w:rPr>
          <w:rStyle w:val="Emphasis"/>
          <w:sz w:val="30"/>
          <w:szCs w:val="30"/>
        </w:rPr>
        <w:t>Freeland Foundation,</w:t>
      </w:r>
      <w:r w:rsidR="00FA2000" w:rsidRPr="001A21EA">
        <w:rPr>
          <w:rStyle w:val="Emphasis"/>
          <w:sz w:val="30"/>
          <w:szCs w:val="30"/>
        </w:rPr>
        <w:t xml:space="preserve"> Bangkok</w:t>
      </w:r>
      <w:r w:rsidR="00EC7F10" w:rsidRPr="001A21EA">
        <w:rPr>
          <w:rStyle w:val="Emphasis"/>
          <w:sz w:val="30"/>
          <w:szCs w:val="30"/>
        </w:rPr>
        <w:t xml:space="preserve"> and Prachinburi</w:t>
      </w:r>
      <w:r w:rsidR="00FA2000" w:rsidRPr="001A21EA">
        <w:rPr>
          <w:rStyle w:val="Emphasis"/>
          <w:sz w:val="30"/>
          <w:szCs w:val="30"/>
        </w:rPr>
        <w:t xml:space="preserve"> </w:t>
      </w:r>
      <w:r w:rsidR="001E489D" w:rsidRPr="001A21EA">
        <w:rPr>
          <w:rStyle w:val="Emphasis"/>
          <w:sz w:val="30"/>
          <w:szCs w:val="30"/>
        </w:rPr>
        <w:t>–</w:t>
      </w:r>
      <w:r w:rsidR="00AF4111" w:rsidRPr="001A21EA">
        <w:rPr>
          <w:rStyle w:val="Emphasis"/>
          <w:sz w:val="30"/>
          <w:szCs w:val="30"/>
        </w:rPr>
        <w:t xml:space="preserve"> Thailand</w:t>
      </w:r>
    </w:p>
    <w:p w14:paraId="050D7C09" w14:textId="38145D59" w:rsidR="0023432B" w:rsidRPr="009A70A5" w:rsidRDefault="009A21DF" w:rsidP="009A70A5">
      <w:pPr>
        <w:rPr>
          <w:b/>
        </w:rPr>
      </w:pPr>
      <w:r w:rsidRPr="009A21DF">
        <w:rPr>
          <w:b/>
        </w:rPr>
        <w:t xml:space="preserve">Over an 8-month period I undertook a </w:t>
      </w:r>
      <w:r w:rsidR="00470EF7">
        <w:rPr>
          <w:b/>
        </w:rPr>
        <w:t>volunteer role</w:t>
      </w:r>
      <w:r w:rsidR="00FB0967">
        <w:rPr>
          <w:b/>
        </w:rPr>
        <w:t xml:space="preserve"> based in both Bangkok and Prachinbur</w:t>
      </w:r>
      <w:r w:rsidR="00BD4541">
        <w:rPr>
          <w:b/>
        </w:rPr>
        <w:t>i</w:t>
      </w:r>
      <w:r w:rsidR="007F5E4B">
        <w:rPr>
          <w:b/>
        </w:rPr>
        <w:t xml:space="preserve"> province</w:t>
      </w:r>
      <w:r w:rsidR="00FB0967">
        <w:rPr>
          <w:b/>
        </w:rPr>
        <w:t xml:space="preserve">. This position required </w:t>
      </w:r>
      <w:r w:rsidR="00184D88">
        <w:rPr>
          <w:b/>
        </w:rPr>
        <w:t>a strong level of independence as well as th</w:t>
      </w:r>
      <w:r w:rsidR="00DD4656">
        <w:rPr>
          <w:b/>
        </w:rPr>
        <w:t>e ability to work in a cross-cultural</w:t>
      </w:r>
      <w:r w:rsidR="00470EF7">
        <w:rPr>
          <w:b/>
        </w:rPr>
        <w:t xml:space="preserve"> team</w:t>
      </w:r>
      <w:r w:rsidR="00DD4656">
        <w:rPr>
          <w:b/>
        </w:rPr>
        <w:t xml:space="preserve"> environment.</w:t>
      </w:r>
    </w:p>
    <w:p w14:paraId="5D6B00EF" w14:textId="6D19C612" w:rsidR="008C28F0" w:rsidRPr="00354618" w:rsidRDefault="008C28F0" w:rsidP="00E81CE9">
      <w:pPr>
        <w:pStyle w:val="ListParagraph"/>
        <w:numPr>
          <w:ilvl w:val="0"/>
          <w:numId w:val="13"/>
        </w:numPr>
        <w:ind w:left="284" w:hanging="284"/>
        <w:rPr>
          <w:b/>
        </w:rPr>
      </w:pPr>
      <w:r>
        <w:t>Captured photographic</w:t>
      </w:r>
      <w:r w:rsidR="0023432B" w:rsidRPr="00FA183E">
        <w:t xml:space="preserve"> material</w:t>
      </w:r>
      <w:r>
        <w:t xml:space="preserve"> and documented developments</w:t>
      </w:r>
      <w:r w:rsidR="0023432B" w:rsidRPr="00FA183E">
        <w:t xml:space="preserve"> in</w:t>
      </w:r>
      <w:r>
        <w:t xml:space="preserve"> </w:t>
      </w:r>
      <w:r w:rsidR="0023432B" w:rsidRPr="00FA183E">
        <w:t>wildlife conservation projects</w:t>
      </w:r>
      <w:r>
        <w:t xml:space="preserve"> in Thailand’s Eastern Forest Complex</w:t>
      </w:r>
      <w:r w:rsidR="00C1743B">
        <w:t xml:space="preserve">. </w:t>
      </w:r>
    </w:p>
    <w:p w14:paraId="6D0FB0E1" w14:textId="3375F73A" w:rsidR="008C28F0" w:rsidRPr="008C28F0" w:rsidRDefault="008C28F0" w:rsidP="00E81CE9">
      <w:pPr>
        <w:pStyle w:val="ListParagraph"/>
        <w:numPr>
          <w:ilvl w:val="0"/>
          <w:numId w:val="13"/>
        </w:numPr>
        <w:ind w:left="284" w:hanging="284"/>
        <w:rPr>
          <w:b/>
        </w:rPr>
      </w:pPr>
      <w:r>
        <w:t>Liaised extensively with Freeland’s head office in Bangkok to provide updates on conservation pr</w:t>
      </w:r>
      <w:r w:rsidR="00C1743B">
        <w:t>ojects</w:t>
      </w:r>
      <w:r>
        <w:t xml:space="preserve"> in rural Thailand</w:t>
      </w:r>
      <w:r w:rsidR="00C1743B">
        <w:t xml:space="preserve">. </w:t>
      </w:r>
    </w:p>
    <w:p w14:paraId="5992B7BF" w14:textId="119FD525" w:rsidR="004A70CE" w:rsidRPr="00C1743B" w:rsidRDefault="008C28F0" w:rsidP="004A70CE">
      <w:pPr>
        <w:pStyle w:val="ListParagraph"/>
        <w:numPr>
          <w:ilvl w:val="0"/>
          <w:numId w:val="13"/>
        </w:numPr>
        <w:ind w:left="284" w:hanging="284"/>
        <w:rPr>
          <w:b/>
        </w:rPr>
      </w:pPr>
      <w:r>
        <w:t>Developed strong working relationships Thai National Park anti-poaching rangers while accompanying them on anti-poaching missions</w:t>
      </w:r>
      <w:r w:rsidR="00C1743B">
        <w:t>.</w:t>
      </w:r>
    </w:p>
    <w:p w14:paraId="23C6338A" w14:textId="5FFFC4BF" w:rsidR="00C1743B" w:rsidRPr="004A70CE" w:rsidRDefault="00C1743B" w:rsidP="004A70CE">
      <w:pPr>
        <w:pStyle w:val="ListParagraph"/>
        <w:numPr>
          <w:ilvl w:val="0"/>
          <w:numId w:val="13"/>
        </w:numPr>
        <w:ind w:left="284" w:hanging="284"/>
        <w:rPr>
          <w:b/>
        </w:rPr>
      </w:pPr>
      <w:r>
        <w:t>Liaised with Animal Planet documentary filmmakers and assisted them</w:t>
      </w:r>
      <w:r w:rsidR="002250ED">
        <w:t xml:space="preserve"> </w:t>
      </w:r>
      <w:r>
        <w:t>with the capturing of video</w:t>
      </w:r>
      <w:r w:rsidR="002250ED">
        <w:t xml:space="preserve"> documentary</w:t>
      </w:r>
      <w:r>
        <w:t xml:space="preserve"> material throughout the city of Bangkok.</w:t>
      </w:r>
    </w:p>
    <w:p w14:paraId="5FE0F821" w14:textId="63B8D96C" w:rsidR="004A70CE" w:rsidRDefault="004A70CE" w:rsidP="005C2DED">
      <w:pPr>
        <w:pStyle w:val="Heading1"/>
      </w:pPr>
      <w:r>
        <w:t>Education</w:t>
      </w:r>
    </w:p>
    <w:p w14:paraId="549C05FE" w14:textId="0CD7BE7A" w:rsidR="004A70CE" w:rsidRPr="0094517C" w:rsidRDefault="004A70CE" w:rsidP="004A70CE">
      <w:pPr>
        <w:pStyle w:val="Heading3"/>
        <w:rPr>
          <w:lang w:val="en-AU" w:bidi="th-TH"/>
        </w:rPr>
      </w:pPr>
      <w:r>
        <w:t>Present</w:t>
      </w:r>
      <w:r w:rsidR="0094517C">
        <w:rPr>
          <w:lang w:val="en-AU" w:bidi="th-TH"/>
        </w:rPr>
        <w:t xml:space="preserve"> – Due to graduate in November 2022</w:t>
      </w:r>
    </w:p>
    <w:p w14:paraId="009ED2B8" w14:textId="77777777" w:rsidR="004A70CE" w:rsidRPr="001A21EA" w:rsidRDefault="004A70CE" w:rsidP="004A70CE">
      <w:pPr>
        <w:pStyle w:val="Heading2"/>
        <w:rPr>
          <w:rStyle w:val="Emphasis"/>
          <w:sz w:val="30"/>
          <w:szCs w:val="30"/>
        </w:rPr>
      </w:pPr>
      <w:r w:rsidRPr="001A21EA">
        <w:rPr>
          <w:sz w:val="30"/>
          <w:szCs w:val="30"/>
        </w:rPr>
        <w:t xml:space="preserve">Bachelor of Arts (Political Science/History) - </w:t>
      </w:r>
      <w:r w:rsidRPr="001A21EA">
        <w:rPr>
          <w:rStyle w:val="Emphasis"/>
          <w:sz w:val="30"/>
          <w:szCs w:val="30"/>
        </w:rPr>
        <w:t>University of Queensland</w:t>
      </w:r>
      <w:r>
        <w:rPr>
          <w:rStyle w:val="Emphasis"/>
          <w:sz w:val="30"/>
          <w:szCs w:val="30"/>
        </w:rPr>
        <w:t xml:space="preserve"> - </w:t>
      </w:r>
      <w:r w:rsidRPr="001A21EA">
        <w:rPr>
          <w:rStyle w:val="Emphasis"/>
          <w:sz w:val="30"/>
          <w:szCs w:val="30"/>
        </w:rPr>
        <w:t>Australia</w:t>
      </w:r>
    </w:p>
    <w:p w14:paraId="56E461E9" w14:textId="32CDE22B" w:rsidR="004A70CE" w:rsidRPr="00D413F9" w:rsidRDefault="002E486D" w:rsidP="00E507C0">
      <w:proofErr w:type="spellStart"/>
      <w:r>
        <w:t>Favourite</w:t>
      </w:r>
      <w:proofErr w:type="spellEnd"/>
      <w:r w:rsidR="00E73567">
        <w:t xml:space="preserve"> subjects studied so far in degree, </w:t>
      </w:r>
      <w:proofErr w:type="gramStart"/>
      <w:r w:rsidR="00E73567">
        <w:t>include:</w:t>
      </w:r>
      <w:proofErr w:type="gramEnd"/>
      <w:r w:rsidR="00E73567">
        <w:t xml:space="preserve"> History of the Modern Middle East, Landmarks of Political Science, International Organizations and Cooperation, Modern History of Southeast Asia</w:t>
      </w:r>
      <w:r w:rsidR="00C35E62">
        <w:t>.</w:t>
      </w:r>
    </w:p>
    <w:p w14:paraId="128CF8F2" w14:textId="77777777" w:rsidR="004A70CE" w:rsidRPr="00D413F9" w:rsidRDefault="004A70CE" w:rsidP="004A70CE">
      <w:pPr>
        <w:pStyle w:val="Heading3"/>
      </w:pPr>
      <w:r>
        <w:t>January 2008</w:t>
      </w:r>
      <w:r w:rsidRPr="00D413F9">
        <w:t xml:space="preserve"> –</w:t>
      </w:r>
      <w:r>
        <w:t xml:space="preserve"> November 2008</w:t>
      </w:r>
    </w:p>
    <w:p w14:paraId="45371276" w14:textId="77777777" w:rsidR="004A70CE" w:rsidRPr="001A21EA" w:rsidRDefault="004A70CE" w:rsidP="004A70CE">
      <w:pPr>
        <w:pStyle w:val="Heading2"/>
        <w:rPr>
          <w:sz w:val="30"/>
          <w:szCs w:val="30"/>
        </w:rPr>
      </w:pPr>
      <w:r w:rsidRPr="001A21EA">
        <w:rPr>
          <w:sz w:val="30"/>
          <w:szCs w:val="30"/>
        </w:rPr>
        <w:t xml:space="preserve">Diploma of Business Studies - </w:t>
      </w:r>
      <w:r w:rsidRPr="001A21EA">
        <w:rPr>
          <w:rStyle w:val="Emphasis"/>
          <w:sz w:val="30"/>
          <w:szCs w:val="30"/>
        </w:rPr>
        <w:t>Queensland TAFE,</w:t>
      </w:r>
      <w:r w:rsidRPr="001A21EA">
        <w:rPr>
          <w:rStyle w:val="Emphasis"/>
          <w:sz w:val="30"/>
          <w:szCs w:val="30"/>
          <w:lang w:val="en-AU" w:bidi="th-TH"/>
        </w:rPr>
        <w:t xml:space="preserve"> Gold Coast -</w:t>
      </w:r>
      <w:r w:rsidRPr="001A21EA">
        <w:rPr>
          <w:rStyle w:val="Emphasis"/>
          <w:sz w:val="30"/>
          <w:szCs w:val="30"/>
        </w:rPr>
        <w:t xml:space="preserve"> Australia</w:t>
      </w:r>
    </w:p>
    <w:p w14:paraId="6D4F6BE7" w14:textId="207778E7" w:rsidR="004A70CE" w:rsidRPr="005C2DED" w:rsidRDefault="004A70CE" w:rsidP="005C2DED">
      <w:r>
        <w:t>Developed a practical and in-depth understanding of business principles with a focus on marketing, accounting and statistics in the workplace.</w:t>
      </w:r>
    </w:p>
    <w:p w14:paraId="232C23FF" w14:textId="5847616E" w:rsidR="004A70CE" w:rsidRPr="00B10F26" w:rsidRDefault="004A70CE" w:rsidP="00B10F26">
      <w:pPr>
        <w:pStyle w:val="Heading2"/>
        <w:rPr>
          <w:sz w:val="30"/>
          <w:szCs w:val="30"/>
        </w:rPr>
      </w:pPr>
      <w:r w:rsidRPr="001A21EA">
        <w:rPr>
          <w:sz w:val="30"/>
          <w:szCs w:val="30"/>
        </w:rPr>
        <w:t xml:space="preserve">Year 12 High School Certificate – </w:t>
      </w:r>
      <w:r w:rsidRPr="001A21EA">
        <w:rPr>
          <w:rStyle w:val="Emphasis"/>
          <w:sz w:val="30"/>
          <w:szCs w:val="30"/>
        </w:rPr>
        <w:t>John Paul College,</w:t>
      </w:r>
      <w:r w:rsidRPr="001A21EA">
        <w:rPr>
          <w:rStyle w:val="Emphasis"/>
          <w:sz w:val="30"/>
          <w:szCs w:val="30"/>
          <w:lang w:val="en-AU" w:bidi="th-TH"/>
        </w:rPr>
        <w:t xml:space="preserve"> Queensland -</w:t>
      </w:r>
      <w:r w:rsidRPr="001A21EA">
        <w:rPr>
          <w:rStyle w:val="Emphasis"/>
          <w:sz w:val="30"/>
          <w:szCs w:val="30"/>
        </w:rPr>
        <w:t xml:space="preserve"> Australia</w:t>
      </w:r>
    </w:p>
    <w:p w14:paraId="3AD5B691" w14:textId="64972D8A" w:rsidR="00434074" w:rsidRDefault="00F53D31" w:rsidP="00434074">
      <w:pPr>
        <w:pStyle w:val="Heading1"/>
      </w:pPr>
      <w:r>
        <w:t>Extra-Curricular</w:t>
      </w:r>
    </w:p>
    <w:p w14:paraId="51BA2AB8" w14:textId="149DCDD6" w:rsidR="00D21B6E" w:rsidRDefault="002E2CF8" w:rsidP="002B7698">
      <w:pPr>
        <w:pStyle w:val="ListParagraph"/>
        <w:numPr>
          <w:ilvl w:val="0"/>
          <w:numId w:val="13"/>
        </w:numPr>
        <w:ind w:left="284" w:hanging="284"/>
      </w:pPr>
      <w:r>
        <w:t>Overseas travel (Southeast Asia,</w:t>
      </w:r>
      <w:r w:rsidR="00C56C8E">
        <w:t xml:space="preserve"> East Asia,</w:t>
      </w:r>
      <w:r>
        <w:t xml:space="preserve"> North America and Europe)</w:t>
      </w:r>
    </w:p>
    <w:p w14:paraId="29613549" w14:textId="7DB252C5" w:rsidR="00354618" w:rsidRDefault="002705F9" w:rsidP="002705F9">
      <w:pPr>
        <w:pStyle w:val="ListParagraph"/>
        <w:numPr>
          <w:ilvl w:val="0"/>
          <w:numId w:val="13"/>
        </w:numPr>
        <w:ind w:left="284" w:hanging="284"/>
      </w:pPr>
      <w:r>
        <w:t>Long distance running</w:t>
      </w:r>
      <w:r w:rsidR="0094517C">
        <w:t>, trail running</w:t>
      </w:r>
      <w:r>
        <w:t xml:space="preserve"> and hiking</w:t>
      </w:r>
    </w:p>
    <w:p w14:paraId="3530EBBC" w14:textId="145E6F16" w:rsidR="00885B70" w:rsidRDefault="00F53D31" w:rsidP="002705F9">
      <w:pPr>
        <w:pStyle w:val="ListParagraph"/>
        <w:numPr>
          <w:ilvl w:val="0"/>
          <w:numId w:val="13"/>
        </w:numPr>
        <w:ind w:left="284" w:hanging="284"/>
      </w:pPr>
      <w:r>
        <w:t>Avid book reader</w:t>
      </w:r>
    </w:p>
    <w:p w14:paraId="56DE26AE" w14:textId="04EE38AD" w:rsidR="002E486D" w:rsidRDefault="002E486D" w:rsidP="002705F9">
      <w:pPr>
        <w:pStyle w:val="ListParagraph"/>
        <w:numPr>
          <w:ilvl w:val="0"/>
          <w:numId w:val="13"/>
        </w:numPr>
        <w:ind w:left="284" w:hanging="284"/>
      </w:pPr>
      <w:r>
        <w:t>Currently teaching myself to learn Python, a computer programming language</w:t>
      </w:r>
    </w:p>
    <w:p w14:paraId="42010596" w14:textId="6891BDB3" w:rsidR="002250ED" w:rsidRDefault="002250ED" w:rsidP="002705F9">
      <w:pPr>
        <w:pStyle w:val="ListParagraph"/>
        <w:numPr>
          <w:ilvl w:val="0"/>
          <w:numId w:val="13"/>
        </w:numPr>
        <w:ind w:left="284" w:hanging="284"/>
      </w:pPr>
      <w:r>
        <w:t xml:space="preserve">Languages: English (Native), Thai (Advanced proficiency) </w:t>
      </w:r>
    </w:p>
    <w:p w14:paraId="5C099C19" w14:textId="0129E094" w:rsidR="001E2390" w:rsidRPr="00276E20" w:rsidRDefault="001E2390" w:rsidP="00276E20">
      <w:pPr>
        <w:pStyle w:val="Heading1"/>
        <w:pBdr>
          <w:top w:val="single" w:sz="4" w:space="18" w:color="A6A6A6" w:themeColor="background1" w:themeShade="A6"/>
        </w:pBdr>
        <w:rPr>
          <w:rFonts w:asciiTheme="minorHAnsi" w:hAnsiTheme="minorHAnsi"/>
          <w:b w:val="0"/>
          <w:sz w:val="24"/>
          <w:szCs w:val="24"/>
          <w:cs/>
        </w:rPr>
      </w:pPr>
      <w:r>
        <w:t>Referees</w:t>
      </w:r>
      <w:r w:rsidR="005C2DED">
        <w:t xml:space="preserve"> </w:t>
      </w:r>
      <w:r w:rsidR="005C2DED">
        <w:rPr>
          <w:b w:val="0"/>
        </w:rPr>
        <w:t>-</w:t>
      </w:r>
      <w:r w:rsidR="00E73567">
        <w:rPr>
          <w:b w:val="0"/>
        </w:rPr>
        <w:t xml:space="preserve"> </w:t>
      </w:r>
      <w:r w:rsidR="005C2DED" w:rsidRPr="00E04B1A">
        <w:rPr>
          <w:rFonts w:asciiTheme="minorHAnsi" w:hAnsiTheme="minorHAnsi"/>
          <w:b w:val="0"/>
          <w:sz w:val="22"/>
          <w:szCs w:val="22"/>
        </w:rPr>
        <w:t>Available upon request at interview stage.</w:t>
      </w:r>
    </w:p>
    <w:sectPr w:rsidR="001E2390" w:rsidRPr="00276E20" w:rsidSect="002C199C">
      <w:footerReference w:type="default" r:id="rId9"/>
      <w:pgSz w:w="12240" w:h="15840" w:code="1"/>
      <w:pgMar w:top="794" w:right="1021" w:bottom="794" w:left="1021" w:header="578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E02E5C" w14:textId="77777777" w:rsidR="00420234" w:rsidRDefault="00420234" w:rsidP="00725803">
      <w:pPr>
        <w:spacing w:after="0"/>
      </w:pPr>
      <w:r>
        <w:separator/>
      </w:r>
    </w:p>
  </w:endnote>
  <w:endnote w:type="continuationSeparator" w:id="0">
    <w:p w14:paraId="1D01F2C5" w14:textId="77777777" w:rsidR="00420234" w:rsidRDefault="00420234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4D"/>
    <w:family w:val="roman"/>
    <w:pitch w:val="variable"/>
    <w:sig w:usb0="00000003" w:usb1="00000000" w:usb2="00000000" w:usb3="00000000" w:csb0="00000001" w:csb1="00000000"/>
  </w:font>
  <w:font w:name="SimHei">
    <w:altName w:val="黑体"/>
    <w:panose1 w:val="02010609060101010101"/>
    <w:charset w:val="86"/>
    <w:family w:val="modern"/>
    <w:pitch w:val="fixed"/>
    <w:sig w:usb0="00000001" w:usb1="080E0000" w:usb2="00000010" w:usb3="00000000" w:csb0="00040000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46750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A3AFE3" w14:textId="77777777" w:rsidR="005A4A49" w:rsidRDefault="005A4A4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70EF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377245" w14:textId="77777777" w:rsidR="00420234" w:rsidRDefault="00420234" w:rsidP="00725803">
      <w:pPr>
        <w:spacing w:after="0"/>
      </w:pPr>
      <w:r>
        <w:separator/>
      </w:r>
    </w:p>
  </w:footnote>
  <w:footnote w:type="continuationSeparator" w:id="0">
    <w:p w14:paraId="70692EC8" w14:textId="77777777" w:rsidR="00420234" w:rsidRDefault="00420234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2B14A6A"/>
    <w:multiLevelType w:val="hybridMultilevel"/>
    <w:tmpl w:val="5404934C"/>
    <w:lvl w:ilvl="0" w:tplc="A1884A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464767E9"/>
    <w:multiLevelType w:val="hybridMultilevel"/>
    <w:tmpl w:val="C2CCB7FE"/>
    <w:lvl w:ilvl="0" w:tplc="3CDEA56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6"/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1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7114"/>
    <w:rsid w:val="00014FFD"/>
    <w:rsid w:val="0001749A"/>
    <w:rsid w:val="00017986"/>
    <w:rsid w:val="00020E9A"/>
    <w:rsid w:val="00025E77"/>
    <w:rsid w:val="00027312"/>
    <w:rsid w:val="00035DF4"/>
    <w:rsid w:val="00045EB6"/>
    <w:rsid w:val="000645F2"/>
    <w:rsid w:val="00064F9D"/>
    <w:rsid w:val="00082F03"/>
    <w:rsid w:val="000835A0"/>
    <w:rsid w:val="000846AF"/>
    <w:rsid w:val="000934A2"/>
    <w:rsid w:val="00093F50"/>
    <w:rsid w:val="000957F1"/>
    <w:rsid w:val="000A0087"/>
    <w:rsid w:val="000C7294"/>
    <w:rsid w:val="000D39CC"/>
    <w:rsid w:val="000E2650"/>
    <w:rsid w:val="000E3583"/>
    <w:rsid w:val="00115505"/>
    <w:rsid w:val="00123472"/>
    <w:rsid w:val="001266C8"/>
    <w:rsid w:val="00153633"/>
    <w:rsid w:val="001709C5"/>
    <w:rsid w:val="00174B76"/>
    <w:rsid w:val="00184D88"/>
    <w:rsid w:val="001944A9"/>
    <w:rsid w:val="001A21EA"/>
    <w:rsid w:val="001B0955"/>
    <w:rsid w:val="001C7FA8"/>
    <w:rsid w:val="001D089A"/>
    <w:rsid w:val="001E075D"/>
    <w:rsid w:val="001E106C"/>
    <w:rsid w:val="001E2390"/>
    <w:rsid w:val="001E489D"/>
    <w:rsid w:val="00201139"/>
    <w:rsid w:val="0020333A"/>
    <w:rsid w:val="0020409B"/>
    <w:rsid w:val="00205D2A"/>
    <w:rsid w:val="002136F8"/>
    <w:rsid w:val="00215D8E"/>
    <w:rsid w:val="00216889"/>
    <w:rsid w:val="002177B2"/>
    <w:rsid w:val="002250ED"/>
    <w:rsid w:val="00226120"/>
    <w:rsid w:val="00227784"/>
    <w:rsid w:val="0023432B"/>
    <w:rsid w:val="0023705D"/>
    <w:rsid w:val="00250A31"/>
    <w:rsid w:val="00251C13"/>
    <w:rsid w:val="002528DE"/>
    <w:rsid w:val="002705F9"/>
    <w:rsid w:val="002739D3"/>
    <w:rsid w:val="00276E20"/>
    <w:rsid w:val="002922D0"/>
    <w:rsid w:val="0029504A"/>
    <w:rsid w:val="0029733B"/>
    <w:rsid w:val="002A127A"/>
    <w:rsid w:val="002B02A0"/>
    <w:rsid w:val="002B2671"/>
    <w:rsid w:val="002B350D"/>
    <w:rsid w:val="002B74B4"/>
    <w:rsid w:val="002B7698"/>
    <w:rsid w:val="002C199C"/>
    <w:rsid w:val="002D6677"/>
    <w:rsid w:val="002E2CF8"/>
    <w:rsid w:val="002E486D"/>
    <w:rsid w:val="002F5B14"/>
    <w:rsid w:val="00307BF0"/>
    <w:rsid w:val="00311881"/>
    <w:rsid w:val="00316BC5"/>
    <w:rsid w:val="0032254D"/>
    <w:rsid w:val="00324576"/>
    <w:rsid w:val="00330328"/>
    <w:rsid w:val="00332D8B"/>
    <w:rsid w:val="00340B03"/>
    <w:rsid w:val="00354618"/>
    <w:rsid w:val="00380AE7"/>
    <w:rsid w:val="00386DB4"/>
    <w:rsid w:val="00394A32"/>
    <w:rsid w:val="0039599C"/>
    <w:rsid w:val="003A3BB0"/>
    <w:rsid w:val="003A54EC"/>
    <w:rsid w:val="003A6943"/>
    <w:rsid w:val="003B75FC"/>
    <w:rsid w:val="003D201B"/>
    <w:rsid w:val="003D7D84"/>
    <w:rsid w:val="003E70D7"/>
    <w:rsid w:val="003F30DB"/>
    <w:rsid w:val="003F4915"/>
    <w:rsid w:val="003F6FDB"/>
    <w:rsid w:val="00404766"/>
    <w:rsid w:val="00410BA2"/>
    <w:rsid w:val="004128A1"/>
    <w:rsid w:val="00420234"/>
    <w:rsid w:val="004275EF"/>
    <w:rsid w:val="00434074"/>
    <w:rsid w:val="004474B5"/>
    <w:rsid w:val="00462442"/>
    <w:rsid w:val="00463C3B"/>
    <w:rsid w:val="00466903"/>
    <w:rsid w:val="00470EF7"/>
    <w:rsid w:val="00472C3C"/>
    <w:rsid w:val="00487085"/>
    <w:rsid w:val="00487090"/>
    <w:rsid w:val="00490121"/>
    <w:rsid w:val="004937AE"/>
    <w:rsid w:val="00493AE2"/>
    <w:rsid w:val="00494301"/>
    <w:rsid w:val="0049616B"/>
    <w:rsid w:val="004A70CE"/>
    <w:rsid w:val="004B2266"/>
    <w:rsid w:val="004B2852"/>
    <w:rsid w:val="004C031E"/>
    <w:rsid w:val="004E2970"/>
    <w:rsid w:val="004E3EA8"/>
    <w:rsid w:val="004E552B"/>
    <w:rsid w:val="004F1B59"/>
    <w:rsid w:val="004F2BA8"/>
    <w:rsid w:val="005026DD"/>
    <w:rsid w:val="00511785"/>
    <w:rsid w:val="00513EFC"/>
    <w:rsid w:val="0052113B"/>
    <w:rsid w:val="00536C2A"/>
    <w:rsid w:val="005452B6"/>
    <w:rsid w:val="00547559"/>
    <w:rsid w:val="00564951"/>
    <w:rsid w:val="00570762"/>
    <w:rsid w:val="00573BF9"/>
    <w:rsid w:val="005A4A49"/>
    <w:rsid w:val="005B0155"/>
    <w:rsid w:val="005B1D68"/>
    <w:rsid w:val="005B7C84"/>
    <w:rsid w:val="005C0EBF"/>
    <w:rsid w:val="005C1253"/>
    <w:rsid w:val="005C2DED"/>
    <w:rsid w:val="005C529C"/>
    <w:rsid w:val="00611B37"/>
    <w:rsid w:val="006252B4"/>
    <w:rsid w:val="00645A83"/>
    <w:rsid w:val="00646BA2"/>
    <w:rsid w:val="00655817"/>
    <w:rsid w:val="00663D1F"/>
    <w:rsid w:val="0066650B"/>
    <w:rsid w:val="00673237"/>
    <w:rsid w:val="00675EA0"/>
    <w:rsid w:val="00697E95"/>
    <w:rsid w:val="006B3F7E"/>
    <w:rsid w:val="006C08A0"/>
    <w:rsid w:val="006C47D8"/>
    <w:rsid w:val="006D2D08"/>
    <w:rsid w:val="006F26A2"/>
    <w:rsid w:val="0070237E"/>
    <w:rsid w:val="00704F1B"/>
    <w:rsid w:val="0071519A"/>
    <w:rsid w:val="00720B7D"/>
    <w:rsid w:val="007246B8"/>
    <w:rsid w:val="00725803"/>
    <w:rsid w:val="00725CB5"/>
    <w:rsid w:val="007307A3"/>
    <w:rsid w:val="007314E6"/>
    <w:rsid w:val="00734A5D"/>
    <w:rsid w:val="0074554F"/>
    <w:rsid w:val="00750DBD"/>
    <w:rsid w:val="00752315"/>
    <w:rsid w:val="00754D07"/>
    <w:rsid w:val="007679CC"/>
    <w:rsid w:val="00771F7E"/>
    <w:rsid w:val="007802ED"/>
    <w:rsid w:val="00780486"/>
    <w:rsid w:val="00783EEF"/>
    <w:rsid w:val="007919F2"/>
    <w:rsid w:val="00793C45"/>
    <w:rsid w:val="00796038"/>
    <w:rsid w:val="007B3C0A"/>
    <w:rsid w:val="007D430E"/>
    <w:rsid w:val="007D6D09"/>
    <w:rsid w:val="007D7A96"/>
    <w:rsid w:val="007F1F0E"/>
    <w:rsid w:val="007F5E4B"/>
    <w:rsid w:val="00804877"/>
    <w:rsid w:val="0081690A"/>
    <w:rsid w:val="00837114"/>
    <w:rsid w:val="00841F13"/>
    <w:rsid w:val="00846867"/>
    <w:rsid w:val="00857E6B"/>
    <w:rsid w:val="008747C9"/>
    <w:rsid w:val="00884719"/>
    <w:rsid w:val="00885B70"/>
    <w:rsid w:val="00893E60"/>
    <w:rsid w:val="008968C4"/>
    <w:rsid w:val="008A50D6"/>
    <w:rsid w:val="008B039D"/>
    <w:rsid w:val="008C1BB6"/>
    <w:rsid w:val="008C28F0"/>
    <w:rsid w:val="008C2DAD"/>
    <w:rsid w:val="008C73E4"/>
    <w:rsid w:val="008D7C1C"/>
    <w:rsid w:val="008D7FBF"/>
    <w:rsid w:val="008E09FF"/>
    <w:rsid w:val="008E18DA"/>
    <w:rsid w:val="0090778D"/>
    <w:rsid w:val="0092291B"/>
    <w:rsid w:val="00932D92"/>
    <w:rsid w:val="0094517C"/>
    <w:rsid w:val="00945C01"/>
    <w:rsid w:val="00950185"/>
    <w:rsid w:val="0095272C"/>
    <w:rsid w:val="0095569B"/>
    <w:rsid w:val="00972024"/>
    <w:rsid w:val="00972AEF"/>
    <w:rsid w:val="00973F20"/>
    <w:rsid w:val="00974FE2"/>
    <w:rsid w:val="009960F6"/>
    <w:rsid w:val="009A21DF"/>
    <w:rsid w:val="009A70A5"/>
    <w:rsid w:val="009B6B3F"/>
    <w:rsid w:val="009C208A"/>
    <w:rsid w:val="009C68FB"/>
    <w:rsid w:val="009F04D2"/>
    <w:rsid w:val="009F2BA7"/>
    <w:rsid w:val="009F6DA0"/>
    <w:rsid w:val="00A01182"/>
    <w:rsid w:val="00A14F8D"/>
    <w:rsid w:val="00A265D8"/>
    <w:rsid w:val="00A2736C"/>
    <w:rsid w:val="00A473D6"/>
    <w:rsid w:val="00A50AFE"/>
    <w:rsid w:val="00A61EB4"/>
    <w:rsid w:val="00A64498"/>
    <w:rsid w:val="00A84C02"/>
    <w:rsid w:val="00AA65BA"/>
    <w:rsid w:val="00AB730C"/>
    <w:rsid w:val="00AC7789"/>
    <w:rsid w:val="00AD13CB"/>
    <w:rsid w:val="00AD3FD8"/>
    <w:rsid w:val="00AF0FF4"/>
    <w:rsid w:val="00AF4111"/>
    <w:rsid w:val="00AF6D30"/>
    <w:rsid w:val="00B10F26"/>
    <w:rsid w:val="00B11009"/>
    <w:rsid w:val="00B36609"/>
    <w:rsid w:val="00B36FA6"/>
    <w:rsid w:val="00B370A8"/>
    <w:rsid w:val="00B43A82"/>
    <w:rsid w:val="00B46FDE"/>
    <w:rsid w:val="00B53C86"/>
    <w:rsid w:val="00B75FC0"/>
    <w:rsid w:val="00BA6A29"/>
    <w:rsid w:val="00BC2013"/>
    <w:rsid w:val="00BC657E"/>
    <w:rsid w:val="00BC7376"/>
    <w:rsid w:val="00BC7C36"/>
    <w:rsid w:val="00BD4541"/>
    <w:rsid w:val="00BD4A6E"/>
    <w:rsid w:val="00BD669A"/>
    <w:rsid w:val="00BE5D2E"/>
    <w:rsid w:val="00C13F2B"/>
    <w:rsid w:val="00C15FEA"/>
    <w:rsid w:val="00C1743B"/>
    <w:rsid w:val="00C22A8B"/>
    <w:rsid w:val="00C23BB8"/>
    <w:rsid w:val="00C35E62"/>
    <w:rsid w:val="00C43D65"/>
    <w:rsid w:val="00C55958"/>
    <w:rsid w:val="00C56C8E"/>
    <w:rsid w:val="00C7045A"/>
    <w:rsid w:val="00C75F83"/>
    <w:rsid w:val="00C84833"/>
    <w:rsid w:val="00C9044F"/>
    <w:rsid w:val="00CD186E"/>
    <w:rsid w:val="00CE48E4"/>
    <w:rsid w:val="00D0409C"/>
    <w:rsid w:val="00D10ADD"/>
    <w:rsid w:val="00D21B6E"/>
    <w:rsid w:val="00D2420D"/>
    <w:rsid w:val="00D30382"/>
    <w:rsid w:val="00D35041"/>
    <w:rsid w:val="00D413F9"/>
    <w:rsid w:val="00D44E50"/>
    <w:rsid w:val="00D47819"/>
    <w:rsid w:val="00D53906"/>
    <w:rsid w:val="00D66FD8"/>
    <w:rsid w:val="00D71A48"/>
    <w:rsid w:val="00D82FFA"/>
    <w:rsid w:val="00D87214"/>
    <w:rsid w:val="00D90060"/>
    <w:rsid w:val="00D914A1"/>
    <w:rsid w:val="00D92B95"/>
    <w:rsid w:val="00D93958"/>
    <w:rsid w:val="00DC34A9"/>
    <w:rsid w:val="00DD4656"/>
    <w:rsid w:val="00E01C44"/>
    <w:rsid w:val="00E03F71"/>
    <w:rsid w:val="00E04B1A"/>
    <w:rsid w:val="00E1232B"/>
    <w:rsid w:val="00E154B5"/>
    <w:rsid w:val="00E232F0"/>
    <w:rsid w:val="00E2734A"/>
    <w:rsid w:val="00E27B56"/>
    <w:rsid w:val="00E4081B"/>
    <w:rsid w:val="00E507C0"/>
    <w:rsid w:val="00E52791"/>
    <w:rsid w:val="00E52BBB"/>
    <w:rsid w:val="00E62524"/>
    <w:rsid w:val="00E72D90"/>
    <w:rsid w:val="00E73567"/>
    <w:rsid w:val="00E765E6"/>
    <w:rsid w:val="00E81CE9"/>
    <w:rsid w:val="00E83195"/>
    <w:rsid w:val="00E83481"/>
    <w:rsid w:val="00E84B27"/>
    <w:rsid w:val="00E87867"/>
    <w:rsid w:val="00E96FC4"/>
    <w:rsid w:val="00EC7F10"/>
    <w:rsid w:val="00EF0727"/>
    <w:rsid w:val="00EF20CD"/>
    <w:rsid w:val="00EF75AF"/>
    <w:rsid w:val="00F00A4F"/>
    <w:rsid w:val="00F066CE"/>
    <w:rsid w:val="00F06757"/>
    <w:rsid w:val="00F11D01"/>
    <w:rsid w:val="00F20E7E"/>
    <w:rsid w:val="00F33CD8"/>
    <w:rsid w:val="00F538BF"/>
    <w:rsid w:val="00F53D31"/>
    <w:rsid w:val="00F6331F"/>
    <w:rsid w:val="00F72A75"/>
    <w:rsid w:val="00F803A0"/>
    <w:rsid w:val="00F95E89"/>
    <w:rsid w:val="00FA183E"/>
    <w:rsid w:val="00FA2000"/>
    <w:rsid w:val="00FB0967"/>
    <w:rsid w:val="00FD1DE2"/>
    <w:rsid w:val="00FE379B"/>
    <w:rsid w:val="00FE5538"/>
    <w:rsid w:val="00FE60E7"/>
    <w:rsid w:val="00FF6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E11EE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2970"/>
  </w:style>
  <w:style w:type="paragraph" w:styleId="Heading1">
    <w:name w:val="heading 1"/>
    <w:basedOn w:val="Normal"/>
    <w:link w:val="Heading1Ch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u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urfulGrid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urfulGrid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urfulGrid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urfulGrid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urfulGrid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u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urfulList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urfulList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urfulList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urfulList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urfulList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u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mailSignature">
    <w:name w:val="E-mail Signature"/>
    <w:basedOn w:val="Normal"/>
    <w:link w:val="EmailSignatureChar"/>
    <w:uiPriority w:val="99"/>
    <w:semiHidden/>
    <w:unhideWhenUsed/>
    <w:rsid w:val="006C47D8"/>
    <w:pPr>
      <w:spacing w:after="0"/>
    </w:pPr>
  </w:style>
  <w:style w:type="character" w:customStyle="1" w:styleId="EmailSignatureChar">
    <w:name w:val="Email Signature Char"/>
    <w:basedOn w:val="DefaultParagraphFont"/>
    <w:link w:val="E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GridTable6Colou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urfulAccent1">
    <w:name w:val="Grid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6ColourfulAccent2">
    <w:name w:val="Grid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6ColourfulAccent3">
    <w:name w:val="Grid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6ColourfulAccent4">
    <w:name w:val="Grid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6ColourfulAccent5">
    <w:name w:val="Grid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urfulAccent6">
    <w:name w:val="Grid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7Colou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urfulAccent1">
    <w:name w:val="Grid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7ColourfulAccent2">
    <w:name w:val="Grid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7ColourfulAccent3">
    <w:name w:val="Grid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7ColourfulAccent4">
    <w:name w:val="Grid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7ColourfulAccent5">
    <w:name w:val="Grid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urfulAccent6">
    <w:name w:val="Grid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u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urfulAccent1">
    <w:name w:val="List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6ColourfulAccent2">
    <w:name w:val="List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6ColourfulAccent3">
    <w:name w:val="List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6ColourfulAccent4">
    <w:name w:val="List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6ColourfulAccent5">
    <w:name w:val="List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urfulAccent6">
    <w:name w:val="List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7Colou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1">
    <w:name w:val="List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2">
    <w:name w:val="List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3">
    <w:name w:val="List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4">
    <w:name w:val="List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5">
    <w:name w:val="List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6">
    <w:name w:val="List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4"/>
    <w:qFormat/>
    <w:rsid w:val="007307A3"/>
    <w:pPr>
      <w:spacing w:after="40"/>
      <w:jc w:val="center"/>
    </w:pPr>
    <w:rPr>
      <w:color w:val="4C4C4C" w:themeColor="text2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amie/Library/Containers/com.microsoft.Word/Data/Library/Caches/TM16402607/Balanced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6458664B7D8C14FAE85CB26A21CA9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060F1B-3DBF-7D4D-AA25-B7E0F99E0CD9}"/>
      </w:docPartPr>
      <w:docPartBody>
        <w:p w:rsidR="0031000E" w:rsidRDefault="0031000E">
          <w:pPr>
            <w:pStyle w:val="66458664B7D8C14FAE85CB26A21CA9CA"/>
          </w:pPr>
          <w:r>
            <w:t>First Name</w:t>
          </w:r>
        </w:p>
      </w:docPartBody>
    </w:docPart>
    <w:docPart>
      <w:docPartPr>
        <w:name w:val="FFEAD53E6E029043A711FB998639A9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1271D6-EEDF-DE42-8052-7746BDEC8A3D}"/>
      </w:docPartPr>
      <w:docPartBody>
        <w:p w:rsidR="0031000E" w:rsidRDefault="0031000E">
          <w:pPr>
            <w:pStyle w:val="FFEAD53E6E029043A711FB998639A9AC"/>
          </w:pPr>
          <w:r>
            <w:t>Last Name</w:t>
          </w:r>
        </w:p>
      </w:docPartBody>
    </w:docPart>
    <w:docPart>
      <w:docPartPr>
        <w:name w:val="9F8BFAA435E7D147860E4E1671A1CC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12CAE9-F2CF-D840-8948-7A57D49458B8}"/>
      </w:docPartPr>
      <w:docPartBody>
        <w:p w:rsidR="0031000E" w:rsidRDefault="0031000E">
          <w:pPr>
            <w:pStyle w:val="9F8BFAA435E7D147860E4E1671A1CC5E"/>
          </w:pPr>
          <w:r w:rsidRPr="009D0878">
            <w:t>Address</w:t>
          </w:r>
        </w:p>
      </w:docPartBody>
    </w:docPart>
    <w:docPart>
      <w:docPartPr>
        <w:name w:val="DE551FEEF385854ABB95446E9506DB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753824-1706-F947-AA60-5EDE16AB7F6C}"/>
      </w:docPartPr>
      <w:docPartBody>
        <w:p w:rsidR="0031000E" w:rsidRDefault="0031000E">
          <w:pPr>
            <w:pStyle w:val="DE551FEEF385854ABB95446E9506DB84"/>
          </w:pPr>
          <w:r w:rsidRPr="009D0878">
            <w:t>Phone</w:t>
          </w:r>
        </w:p>
      </w:docPartBody>
    </w:docPart>
    <w:docPart>
      <w:docPartPr>
        <w:name w:val="91EEA1B8E715954EBABBF7309C7636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F31122-C164-6446-8DB5-B685AB24AE4F}"/>
      </w:docPartPr>
      <w:docPartBody>
        <w:p w:rsidR="0031000E" w:rsidRDefault="0031000E">
          <w:pPr>
            <w:pStyle w:val="91EEA1B8E715954EBABBF7309C7636EF"/>
          </w:pPr>
          <w:r w:rsidRPr="009D0878">
            <w:t>Email</w:t>
          </w:r>
        </w:p>
      </w:docPartBody>
    </w:docPart>
    <w:docPart>
      <w:docPartPr>
        <w:name w:val="A38E3AAE3D7B9240A89D38FA397025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9B6175-E227-4448-B90A-E42C01B64062}"/>
      </w:docPartPr>
      <w:docPartBody>
        <w:p w:rsidR="0031000E" w:rsidRDefault="0031000E">
          <w:pPr>
            <w:pStyle w:val="A38E3AAE3D7B9240A89D38FA39702526"/>
          </w:pPr>
          <w: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4D"/>
    <w:family w:val="roman"/>
    <w:pitch w:val="variable"/>
    <w:sig w:usb0="00000003" w:usb1="00000000" w:usb2="00000000" w:usb3="00000000" w:csb0="00000001" w:csb1="00000000"/>
  </w:font>
  <w:font w:name="SimHei">
    <w:altName w:val="黑体"/>
    <w:panose1 w:val="02010609060101010101"/>
    <w:charset w:val="86"/>
    <w:family w:val="modern"/>
    <w:pitch w:val="fixed"/>
    <w:sig w:usb0="00000001" w:usb1="080E0000" w:usb2="00000010" w:usb3="00000000" w:csb0="00040000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000E"/>
    <w:rsid w:val="00041BEE"/>
    <w:rsid w:val="000959AB"/>
    <w:rsid w:val="00144D8B"/>
    <w:rsid w:val="002204BB"/>
    <w:rsid w:val="0031000E"/>
    <w:rsid w:val="00343D7F"/>
    <w:rsid w:val="00560A9F"/>
    <w:rsid w:val="005D3EE1"/>
    <w:rsid w:val="00630AEF"/>
    <w:rsid w:val="00744FF2"/>
    <w:rsid w:val="007733DD"/>
    <w:rsid w:val="00A244AF"/>
    <w:rsid w:val="00CA0234"/>
    <w:rsid w:val="00F87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6458664B7D8C14FAE85CB26A21CA9CA">
    <w:name w:val="66458664B7D8C14FAE85CB26A21CA9CA"/>
  </w:style>
  <w:style w:type="paragraph" w:customStyle="1" w:styleId="FFEAD53E6E029043A711FB998639A9AC">
    <w:name w:val="FFEAD53E6E029043A711FB998639A9AC"/>
  </w:style>
  <w:style w:type="paragraph" w:customStyle="1" w:styleId="9F8BFAA435E7D147860E4E1671A1CC5E">
    <w:name w:val="9F8BFAA435E7D147860E4E1671A1CC5E"/>
  </w:style>
  <w:style w:type="paragraph" w:customStyle="1" w:styleId="DE551FEEF385854ABB95446E9506DB84">
    <w:name w:val="DE551FEEF385854ABB95446E9506DB84"/>
  </w:style>
  <w:style w:type="paragraph" w:customStyle="1" w:styleId="91EEA1B8E715954EBABBF7309C7636EF">
    <w:name w:val="91EEA1B8E715954EBABBF7309C7636EF"/>
  </w:style>
  <w:style w:type="paragraph" w:customStyle="1" w:styleId="A38E3AAE3D7B9240A89D38FA39702526">
    <w:name w:val="A38E3AAE3D7B9240A89D38FA39702526"/>
  </w:style>
  <w:style w:type="character" w:styleId="Emphasis">
    <w:name w:val="Emphasis"/>
    <w:basedOn w:val="DefaultParagraphFont"/>
    <w:uiPriority w:val="20"/>
    <w:qFormat/>
    <w:rPr>
      <w:b w:val="0"/>
      <w:i w:val="0"/>
      <w:iCs/>
      <w:color w:val="595959" w:themeColor="text1" w:themeTint="A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James</Abstract>
  <CompanyAddress>Surfers Paradise, Gold Coast - Queensland</CompanyAddress>
  <CompanyPhone>+61 403 625 486</CompanyPhone>
  <CompanyFax/>
  <CompanyEmail>jam_allan@hotmail.com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A0EB45B-30B5-0E45-B0DB-A461482E1F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Balanced Resume (Modern design).dotx</Template>
  <TotalTime>1</TotalTime>
  <Pages>2</Pages>
  <Words>655</Words>
  <Characters>3735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James McGregor</cp:lastModifiedBy>
  <cp:revision>6</cp:revision>
  <cp:lastPrinted>2018-04-24T07:17:00Z</cp:lastPrinted>
  <dcterms:created xsi:type="dcterms:W3CDTF">2021-11-25T10:10:00Z</dcterms:created>
  <dcterms:modified xsi:type="dcterms:W3CDTF">2022-02-22T12:48:00Z</dcterms:modified>
  <cp:category>McGregor</cp:category>
</cp:coreProperties>
</file>